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aps/>
          <w:color w:val="00A0B8" w:themeColor="accent1"/>
          <w:spacing w:val="10"/>
          <w:sz w:val="21"/>
          <w:szCs w:val="21"/>
        </w:rPr>
        <w:id w:val="964613978"/>
        <w:docPartObj>
          <w:docPartGallery w:val="Cover Pages"/>
          <w:docPartUnique/>
        </w:docPartObj>
      </w:sdtPr>
      <w:sdtEndPr>
        <w:rPr>
          <w:rFonts w:eastAsiaTheme="minorHAnsi"/>
          <w:color w:val="595959" w:themeColor="text1" w:themeTint="A6"/>
          <w:sz w:val="22"/>
        </w:rPr>
      </w:sdtEndPr>
      <w:sdtContent>
        <w:p w14:paraId="4328361C" w14:textId="2B15DF3D" w:rsidR="00742143" w:rsidRPr="00742143" w:rsidRDefault="00E643D0">
          <w:pPr>
            <w:pStyle w:val="NoSpacing"/>
            <w:spacing w:before="1540" w:after="240"/>
            <w:jc w:val="center"/>
            <w:rPr>
              <w:color w:val="00A0B8" w:themeColor="accent1"/>
              <w:sz w:val="52"/>
              <w:szCs w:val="52"/>
            </w:rPr>
          </w:pPr>
          <w:r>
            <w:rPr>
              <w:noProof/>
            </w:rPr>
            <mc:AlternateContent>
              <mc:Choice Requires="wps">
                <w:drawing>
                  <wp:anchor distT="0" distB="0" distL="114300" distR="114300" simplePos="0" relativeHeight="251663360" behindDoc="0" locked="0" layoutInCell="1" allowOverlap="1" wp14:anchorId="3C7CDCE5" wp14:editId="4077DF6A">
                    <wp:simplePos x="0" y="0"/>
                    <wp:positionH relativeFrom="column">
                      <wp:posOffset>600075</wp:posOffset>
                    </wp:positionH>
                    <wp:positionV relativeFrom="paragraph">
                      <wp:posOffset>2460625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BF6ADBE" w14:textId="77777777" w:rsidR="00E643D0" w:rsidRPr="00E643D0" w:rsidRDefault="00E643D0" w:rsidP="00E643D0">
                                <w:pPr>
                                  <w:spacing w:before="480" w:after="40" w:line="240" w:lineRule="auto"/>
                                  <w:contextualSpacing/>
                                  <w:jc w:val="center"/>
                                  <w:rPr>
                                    <w:rFonts w:asciiTheme="majorHAnsi" w:eastAsiaTheme="majorEastAsia" w:hAnsiTheme="majorHAnsi" w:cstheme="majorBidi"/>
                                    <w:color w:val="007789" w:themeColor="accent1" w:themeShade="BF"/>
                                    <w:kern w:val="28"/>
                                    <w:sz w:val="60"/>
                                  </w:rPr>
                                </w:pPr>
                                <w:r w:rsidRPr="00E643D0">
                                  <w:rPr>
                                    <w:rFonts w:asciiTheme="majorHAnsi" w:eastAsiaTheme="majorEastAsia" w:hAnsiTheme="majorHAnsi" w:cstheme="majorBidi"/>
                                    <w:color w:val="007789" w:themeColor="accent1" w:themeShade="BF"/>
                                    <w:kern w:val="28"/>
                                    <w:sz w:val="60"/>
                                  </w:rPr>
                                  <w:t>Merge Sort &amp; Bubble Sort</w:t>
                                </w:r>
                              </w:p>
                              <w:p w14:paraId="1AF797F3" w14:textId="70E713FC" w:rsidR="00E643D0" w:rsidRPr="00E643D0" w:rsidRDefault="00E643D0" w:rsidP="00E643D0">
                                <w:pPr>
                                  <w:pStyle w:val="Subtitle"/>
                                  <w:numPr>
                                    <w:ilvl w:val="1"/>
                                    <w:numId w:val="0"/>
                                  </w:numPr>
                                  <w:spacing w:after="480" w:line="264" w:lineRule="auto"/>
                                  <w:contextualSpacing/>
                                  <w:jc w:val="center"/>
                                  <w:rPr>
                                    <w:rFonts w:asciiTheme="majorHAnsi" w:eastAsiaTheme="majorEastAsia" w:hAnsiTheme="majorHAnsi" w:cstheme="majorBidi"/>
                                    <w:caps w:val="0"/>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C7CDCE5" id="_x0000_t202" coordsize="21600,21600" o:spt="202" path="m,l,21600r21600,l21600,xe">
                    <v:stroke joinstyle="miter"/>
                    <v:path gradientshapeok="t" o:connecttype="rect"/>
                  </v:shapetype>
                  <v:shape id="Text Box 3" o:spid="_x0000_s1026" type="#_x0000_t202" style="position:absolute;left:0;text-align:left;margin-left:47.25pt;margin-top:193.7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" filled="f" stroked="f">
                    <v:textbox style="mso-fit-shape-to-text:t">
                      <w:txbxContent>
                        <w:p w14:paraId="6BF6ADBE" w14:textId="77777777" w:rsidR="00E643D0" w:rsidRPr="00E643D0" w:rsidRDefault="00E643D0" w:rsidP="00E643D0">
                          <w:pPr>
                            <w:spacing w:before="480" w:after="40" w:line="240" w:lineRule="auto"/>
                            <w:contextualSpacing/>
                            <w:jc w:val="center"/>
                            <w:rPr>
                              <w:rFonts w:asciiTheme="majorHAnsi" w:eastAsiaTheme="majorEastAsia" w:hAnsiTheme="majorHAnsi" w:cstheme="majorBidi"/>
                              <w:color w:val="007789" w:themeColor="accent1" w:themeShade="BF"/>
                              <w:kern w:val="28"/>
                              <w:sz w:val="60"/>
                            </w:rPr>
                          </w:pPr>
                          <w:r w:rsidRPr="00E643D0">
                            <w:rPr>
                              <w:rFonts w:asciiTheme="majorHAnsi" w:eastAsiaTheme="majorEastAsia" w:hAnsiTheme="majorHAnsi" w:cstheme="majorBidi"/>
                              <w:color w:val="007789" w:themeColor="accent1" w:themeShade="BF"/>
                              <w:kern w:val="28"/>
                              <w:sz w:val="60"/>
                            </w:rPr>
                            <w:t>Merge Sort &amp; Bubble Sort</w:t>
                          </w:r>
                        </w:p>
                        <w:p w14:paraId="1AF797F3" w14:textId="70E713FC" w:rsidR="00E643D0" w:rsidRPr="00E643D0" w:rsidRDefault="00E643D0" w:rsidP="00E643D0">
                          <w:pPr>
                            <w:pStyle w:val="Subtitle"/>
                            <w:numPr>
                              <w:ilvl w:val="1"/>
                              <w:numId w:val="0"/>
                            </w:numPr>
                            <w:spacing w:after="480" w:line="264" w:lineRule="auto"/>
                            <w:contextualSpacing/>
                            <w:jc w:val="center"/>
                            <w:rPr>
                              <w:rFonts w:asciiTheme="majorHAnsi" w:eastAsiaTheme="majorEastAsia" w:hAnsiTheme="majorHAnsi" w:cstheme="majorBidi"/>
                              <w:caps w:val="0"/>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742143">
            <w:rPr>
              <w:noProof/>
            </w:rPr>
            <mc:AlternateContent>
              <mc:Choice Requires="wps">
                <w:drawing>
                  <wp:anchor distT="0" distB="0" distL="114300" distR="114300" simplePos="0" relativeHeight="251661312" behindDoc="0" locked="0" layoutInCell="1" allowOverlap="1" wp14:anchorId="137E8366" wp14:editId="223C1EEF">
                    <wp:simplePos x="0" y="0"/>
                    <wp:positionH relativeFrom="margin">
                      <wp:align>center</wp:align>
                    </wp:positionH>
                    <wp:positionV relativeFrom="paragraph">
                      <wp:posOffset>1714500</wp:posOffset>
                    </wp:positionV>
                    <wp:extent cx="6629400" cy="1828800"/>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6629400" cy="1828800"/>
                            </a:xfrm>
                            <a:prstGeom prst="rect">
                              <a:avLst/>
                            </a:prstGeom>
                            <a:noFill/>
                            <a:ln>
                              <a:noFill/>
                            </a:ln>
                          </wps:spPr>
                          <wps:txbx>
                            <w:txbxContent>
                              <w:p w14:paraId="00A7605B" w14:textId="0CC2462C" w:rsidR="00742143" w:rsidRPr="00742143" w:rsidRDefault="00742143" w:rsidP="00742143">
                                <w:pPr>
                                  <w:pStyle w:val="NoSpacing"/>
                                  <w:spacing w:before="480"/>
                                  <w:jc w:val="center"/>
                                  <w:rPr>
                                    <w:noProof/>
                                    <w:color w:val="00566E" w:themeColor="accent4"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143">
                                  <w:rPr>
                                    <w:noProof/>
                                    <w:color w:val="00566E" w:themeColor="accent4"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w:t>
                                </w:r>
                                <w:r w:rsidR="00E643D0">
                                  <w:rPr>
                                    <w:noProof/>
                                    <w:color w:val="00566E" w:themeColor="accent4"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42143">
                                  <w:rPr>
                                    <w:noProof/>
                                    <w:color w:val="00566E" w:themeColor="accent4"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7E8366" id="Text Box 1" o:spid="_x0000_s1027" type="#_x0000_t202" style="position:absolute;left:0;text-align:left;margin-left:0;margin-top:135pt;width:522pt;height:2in;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" filled="f" stroked="f">
                    <v:textbox style="mso-fit-shape-to-text:t">
                      <w:txbxContent>
                        <w:p w14:paraId="00A7605B" w14:textId="0CC2462C" w:rsidR="00742143" w:rsidRPr="00742143" w:rsidRDefault="00742143" w:rsidP="00742143">
                          <w:pPr>
                            <w:pStyle w:val="NoSpacing"/>
                            <w:spacing w:before="480"/>
                            <w:jc w:val="center"/>
                            <w:rPr>
                              <w:noProof/>
                              <w:color w:val="00566E" w:themeColor="accent4"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143">
                            <w:rPr>
                              <w:noProof/>
                              <w:color w:val="00566E" w:themeColor="accent4"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w:t>
                          </w:r>
                          <w:r w:rsidR="00E643D0">
                            <w:rPr>
                              <w:noProof/>
                              <w:color w:val="00566E" w:themeColor="accent4"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42143">
                            <w:rPr>
                              <w:noProof/>
                              <w:color w:val="00566E" w:themeColor="accent4"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Algorithms</w:t>
                          </w:r>
                        </w:p>
                      </w:txbxContent>
                    </v:textbox>
                    <w10:wrap anchorx="margin"/>
                  </v:shape>
                </w:pict>
              </mc:Fallback>
            </mc:AlternateContent>
          </w:r>
          <w:r w:rsidR="00742143" w:rsidRPr="00742143">
            <w:rPr>
              <w:noProof/>
              <w:color w:val="00A0B8" w:themeColor="accent1"/>
              <w:sz w:val="52"/>
              <w:szCs w:val="52"/>
            </w:rPr>
            <w:drawing>
              <wp:inline distT="0" distB="0" distL="0" distR="0" wp14:anchorId="5E0E4425" wp14:editId="64592B6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FFFFF" w:themeColor="background1"/>
              <w:sz w:val="52"/>
              <w:szCs w:val="52"/>
            </w:rPr>
            <w:alias w:val="Title"/>
            <w:tag w:val=""/>
            <w:id w:val="1735040861"/>
            <w:placeholder>
              <w:docPart w:val="63ACBE8B3E194C24982AB3A68C19535F"/>
            </w:placeholder>
            <w:dataBinding w:prefixMappings="xmlns:ns0='http://purl.org/dc/elements/1.1/' xmlns:ns1='http://schemas.openxmlformats.org/package/2006/metadata/core-properties' " w:xpath="/ns1:coreProperties[1]/ns0:title[1]" w:storeItemID="{6C3C8BC8-F283-45AE-878A-BAB7291924A1}"/>
            <w:text/>
          </w:sdtPr>
          <w:sdtEndPr/>
          <w:sdtContent>
            <w:p w14:paraId="78B09DB8" w14:textId="1436F7CE" w:rsidR="00742143" w:rsidRPr="00742143" w:rsidRDefault="00742143" w:rsidP="00742143">
              <w:pPr>
                <w:pStyle w:val="NoSpacing"/>
                <w:pBdr>
                  <w:top w:val="single" w:sz="6" w:space="0" w:color="00A0B8" w:themeColor="accent1"/>
                  <w:bottom w:val="single" w:sz="6" w:space="6" w:color="00A0B8" w:themeColor="accent1"/>
                </w:pBdr>
                <w:spacing w:after="240"/>
                <w:jc w:val="center"/>
                <w:rPr>
                  <w:rFonts w:asciiTheme="majorHAnsi" w:eastAsiaTheme="majorEastAsia" w:hAnsiTheme="majorHAnsi" w:cstheme="majorBidi"/>
                  <w:caps/>
                  <w:color w:val="00A0B8" w:themeColor="accent1"/>
                  <w:sz w:val="52"/>
                  <w:szCs w:val="52"/>
                </w:rPr>
              </w:pPr>
              <w:r w:rsidRPr="00742143">
                <w:rPr>
                  <w:rFonts w:asciiTheme="majorHAnsi" w:eastAsiaTheme="majorEastAsia" w:hAnsiTheme="majorHAnsi" w:cstheme="majorBidi"/>
                  <w:caps/>
                  <w:color w:val="FFFFFF" w:themeColor="background1"/>
                  <w:sz w:val="52"/>
                  <w:szCs w:val="52"/>
                </w:rPr>
                <w:t>data structure &amp; algorithms                Merge sort &amp; Bubble sort</w:t>
              </w:r>
              <w:r>
                <w:rPr>
                  <w:rFonts w:asciiTheme="majorHAnsi" w:eastAsiaTheme="majorEastAsia" w:hAnsiTheme="majorHAnsi" w:cstheme="majorBidi"/>
                  <w:caps/>
                  <w:color w:val="FFFFFF" w:themeColor="background1"/>
                  <w:sz w:val="52"/>
                  <w:szCs w:val="52"/>
                </w:rPr>
                <w:t xml:space="preserve">           ndkv                                mdsj,v ds                    ks</w:t>
              </w:r>
            </w:p>
          </w:sdtContent>
        </w:sdt>
        <w:sdt>
          <w:sdtPr>
            <w:rPr>
              <w:color w:val="00A0B8" w:themeColor="accent1"/>
              <w:sz w:val="28"/>
              <w:szCs w:val="28"/>
            </w:rPr>
            <w:alias w:val="Subtitle"/>
            <w:tag w:val=""/>
            <w:id w:val="328029620"/>
            <w:placeholder>
              <w:docPart w:val="EA29C28A882144828572CB250BEDF1A8"/>
            </w:placeholder>
            <w:dataBinding w:prefixMappings="xmlns:ns0='http://purl.org/dc/elements/1.1/' xmlns:ns1='http://schemas.openxmlformats.org/package/2006/metadata/core-properties' " w:xpath="/ns1:coreProperties[1]/ns0:subject[1]" w:storeItemID="{6C3C8BC8-F283-45AE-878A-BAB7291924A1}"/>
            <w:text/>
          </w:sdtPr>
          <w:sdtEndPr/>
          <w:sdtContent>
            <w:p w14:paraId="2A9F9BF9" w14:textId="6A38E5F2" w:rsidR="00742143" w:rsidRDefault="00A6243E">
              <w:pPr>
                <w:pStyle w:val="NoSpacing"/>
                <w:jc w:val="center"/>
                <w:rPr>
                  <w:color w:val="00A0B8" w:themeColor="accent1"/>
                  <w:sz w:val="28"/>
                  <w:szCs w:val="28"/>
                </w:rPr>
              </w:pPr>
              <w:r>
                <w:rPr>
                  <w:color w:val="00A0B8" w:themeColor="accent1"/>
                  <w:sz w:val="28"/>
                  <w:szCs w:val="28"/>
                </w:rPr>
                <w:t>Project Report</w:t>
              </w:r>
            </w:p>
          </w:sdtContent>
        </w:sdt>
        <w:p w14:paraId="482F6A4F" w14:textId="4D056E9A" w:rsidR="00742143" w:rsidRDefault="00742143">
          <w:pPr>
            <w:pStyle w:val="NoSpacing"/>
            <w:spacing w:before="480"/>
            <w:jc w:val="center"/>
            <w:rPr>
              <w:color w:val="00A0B8" w:themeColor="accent1"/>
            </w:rPr>
          </w:pPr>
          <w:r>
            <w:rPr>
              <w:noProof/>
              <w:color w:val="00A0B8" w:themeColor="accent1"/>
            </w:rPr>
            <mc:AlternateContent>
              <mc:Choice Requires="wps">
                <w:drawing>
                  <wp:anchor distT="0" distB="0" distL="114300" distR="114300" simplePos="0" relativeHeight="251659264" behindDoc="0" locked="0" layoutInCell="1" allowOverlap="1" wp14:anchorId="4BE35188" wp14:editId="6ABBA7F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A0B8"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E1B3754" w14:textId="25DDC1C2" w:rsidR="00742143" w:rsidRDefault="00A6243E">
                                    <w:pPr>
                                      <w:pStyle w:val="NoSpacing"/>
                                      <w:spacing w:after="40"/>
                                      <w:jc w:val="center"/>
                                      <w:rPr>
                                        <w:caps/>
                                        <w:color w:val="00A0B8" w:themeColor="accent1"/>
                                        <w:sz w:val="28"/>
                                        <w:szCs w:val="28"/>
                                      </w:rPr>
                                    </w:pPr>
                                    <w:r>
                                      <w:rPr>
                                        <w:caps/>
                                        <w:color w:val="00A0B8" w:themeColor="accent1"/>
                                        <w:sz w:val="28"/>
                                        <w:szCs w:val="28"/>
                                      </w:rPr>
                                      <w:t xml:space="preserve"> 2021</w:t>
                                    </w:r>
                                  </w:p>
                                </w:sdtContent>
                              </w:sdt>
                              <w:p w14:paraId="6A791BB1" w14:textId="1078A996" w:rsidR="00742143" w:rsidRDefault="00742143">
                                <w:pPr>
                                  <w:pStyle w:val="NoSpacing"/>
                                  <w:jc w:val="center"/>
                                  <w:rPr>
                                    <w:color w:val="00A0B8"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BE35188" id="Text Box 142" o:spid="_x0000_s1028"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D6QVWh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00A0B8"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E1B3754" w14:textId="25DDC1C2" w:rsidR="00742143" w:rsidRDefault="00A6243E">
                              <w:pPr>
                                <w:pStyle w:val="NoSpacing"/>
                                <w:spacing w:after="40"/>
                                <w:jc w:val="center"/>
                                <w:rPr>
                                  <w:caps/>
                                  <w:color w:val="00A0B8" w:themeColor="accent1"/>
                                  <w:sz w:val="28"/>
                                  <w:szCs w:val="28"/>
                                </w:rPr>
                              </w:pPr>
                              <w:r>
                                <w:rPr>
                                  <w:caps/>
                                  <w:color w:val="00A0B8" w:themeColor="accent1"/>
                                  <w:sz w:val="28"/>
                                  <w:szCs w:val="28"/>
                                </w:rPr>
                                <w:t xml:space="preserve"> 2021</w:t>
                              </w:r>
                            </w:p>
                          </w:sdtContent>
                        </w:sdt>
                        <w:p w14:paraId="6A791BB1" w14:textId="1078A996" w:rsidR="00742143" w:rsidRDefault="00742143">
                          <w:pPr>
                            <w:pStyle w:val="NoSpacing"/>
                            <w:jc w:val="center"/>
                            <w:rPr>
                              <w:color w:val="00A0B8" w:themeColor="accent1"/>
                            </w:rPr>
                          </w:pPr>
                        </w:p>
                      </w:txbxContent>
                    </v:textbox>
                    <w10:wrap anchorx="margin" anchory="page"/>
                  </v:shape>
                </w:pict>
              </mc:Fallback>
            </mc:AlternateContent>
          </w:r>
          <w:r>
            <w:rPr>
              <w:noProof/>
              <w:color w:val="00A0B8" w:themeColor="accent1"/>
            </w:rPr>
            <w:drawing>
              <wp:inline distT="0" distB="0" distL="0" distR="0" wp14:anchorId="3C26CB14" wp14:editId="1792AA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color w:val="00A0B8" w:themeColor="accent1"/>
            </w:rPr>
            <w:br/>
          </w:r>
          <w:r>
            <w:rPr>
              <w:color w:val="00A0B8" w:themeColor="accent1"/>
            </w:rPr>
            <w:br/>
          </w:r>
          <w:r>
            <w:rPr>
              <w:color w:val="00A0B8" w:themeColor="accent1"/>
            </w:rPr>
            <w:br/>
          </w:r>
          <w:r>
            <w:rPr>
              <w:color w:val="00A0B8" w:themeColor="accent1"/>
            </w:rPr>
            <w:br/>
          </w:r>
          <w:r>
            <w:rPr>
              <w:color w:val="00A0B8" w:themeColor="accent1"/>
            </w:rPr>
            <w:br/>
          </w:r>
        </w:p>
        <w:p w14:paraId="3A3D12AA" w14:textId="2383A79F" w:rsidR="00742143" w:rsidRPr="00D5413C" w:rsidRDefault="00E643D0" w:rsidP="00E643D0">
          <w:pPr>
            <w:pStyle w:val="Subtitle"/>
          </w:pPr>
          <w:r w:rsidRPr="00E643D0">
            <w:rPr>
              <w:b/>
              <w:bCs/>
              <w:color w:val="FFFFFF" w:themeColor="background1"/>
              <w:u w:val="single"/>
            </w:rPr>
            <w:t xml:space="preserve">      </w:t>
          </w:r>
          <w:r w:rsidRPr="00E643D0">
            <w:rPr>
              <w:b/>
              <w:bCs/>
              <w:u w:val="single"/>
            </w:rPr>
            <w:t>Team Members</w:t>
          </w:r>
          <w:r>
            <w:rPr>
              <w:b/>
              <w:bCs/>
              <w:u w:val="single"/>
            </w:rPr>
            <w:t>:</w:t>
          </w:r>
        </w:p>
      </w:sdtContent>
    </w:sdt>
    <w:p w14:paraId="07DD2CB7" w14:textId="785CA927" w:rsidR="00E643D0" w:rsidRPr="00E643D0" w:rsidRDefault="00E643D0" w:rsidP="00E643D0">
      <w:pPr>
        <w:pStyle w:val="Photo"/>
      </w:pPr>
      <w:r w:rsidRPr="00E643D0">
        <w:t xml:space="preserve">Andrew Botros Ayad | </w:t>
      </w:r>
      <w:r w:rsidRPr="00E643D0">
        <w:rPr>
          <w:rFonts w:ascii="Book Antiqua" w:hAnsi="Book Antiqua"/>
        </w:rPr>
        <w:t>20201322493</w:t>
      </w:r>
      <w:r w:rsidRPr="00E643D0">
        <w:t xml:space="preserve"> | Group 2 | Private depart. |</w:t>
      </w:r>
      <w:r>
        <w:t xml:space="preserve"> even</w:t>
      </w:r>
    </w:p>
    <w:p w14:paraId="0F59F56C" w14:textId="12482656" w:rsidR="00C6554A" w:rsidRPr="008B5277" w:rsidRDefault="00E643D0" w:rsidP="00E643D0">
      <w:pPr>
        <w:pStyle w:val="Photo"/>
      </w:pPr>
      <w:r w:rsidRPr="00E643D0">
        <w:t xml:space="preserve">Catherine Ashraf Emiel | </w:t>
      </w:r>
      <w:r w:rsidRPr="00E643D0">
        <w:rPr>
          <w:rFonts w:ascii="Book Antiqua" w:hAnsi="Book Antiqua"/>
        </w:rPr>
        <w:t>20201378779</w:t>
      </w:r>
      <w:r w:rsidRPr="00E643D0">
        <w:t xml:space="preserve"> | Group 2 | Private depart. |</w:t>
      </w:r>
      <w:r>
        <w:t xml:space="preserve"> odd</w:t>
      </w:r>
    </w:p>
    <w:bookmarkEnd w:id="4"/>
    <w:bookmarkEnd w:id="3"/>
    <w:bookmarkEnd w:id="2"/>
    <w:bookmarkEnd w:id="1"/>
    <w:bookmarkEnd w:id="0"/>
    <w:p w14:paraId="0928EF07" w14:textId="2341C699" w:rsidR="00742143" w:rsidRDefault="00742143" w:rsidP="00742143">
      <w:pPr>
        <w:pStyle w:val="Title"/>
      </w:pPr>
      <w:r>
        <w:t xml:space="preserve"> </w:t>
      </w:r>
    </w:p>
    <w:p w14:paraId="355F2A43" w14:textId="14BBF671" w:rsidR="00C6554A" w:rsidRDefault="00C6554A" w:rsidP="00E643D0">
      <w:pPr>
        <w:pStyle w:val="Title"/>
        <w:rPr>
          <w:rFonts w:ascii="Arial Narrow" w:hAnsi="Arial Narrow"/>
        </w:rPr>
      </w:pPr>
      <w:r>
        <w:br w:type="page"/>
      </w:r>
      <w:r w:rsidR="00E643D0" w:rsidRPr="00E643D0">
        <w:rPr>
          <w:rFonts w:ascii="Arial Narrow" w:hAnsi="Arial Narrow"/>
        </w:rPr>
        <w:lastRenderedPageBreak/>
        <w:t>Code Explanation</w:t>
      </w:r>
    </w:p>
    <w:p w14:paraId="1052A660" w14:textId="28CC9E70" w:rsidR="00E643D0" w:rsidRDefault="00B8338B" w:rsidP="00B8338B">
      <w:pPr>
        <w:pStyle w:val="Heading1"/>
      </w:pPr>
      <w:r>
        <w:t>First : merge sort</w:t>
      </w:r>
    </w:p>
    <w:p w14:paraId="7D363E22" w14:textId="77777777" w:rsidR="00ED347D" w:rsidRDefault="00ED347D" w:rsidP="00B8338B"/>
    <w:p w14:paraId="385F9346" w14:textId="6A6766F4" w:rsidR="0070667B" w:rsidRPr="0070667B" w:rsidRDefault="0070667B" w:rsidP="0070667B">
      <w:r w:rsidRPr="0070667B">
        <w:rPr>
          <w:noProof/>
        </w:rPr>
        <w:drawing>
          <wp:anchor distT="0" distB="0" distL="114300" distR="114300" simplePos="0" relativeHeight="251665408" behindDoc="0" locked="0" layoutInCell="1" allowOverlap="1" wp14:anchorId="45A1C5FC" wp14:editId="0A6C28DE">
            <wp:simplePos x="0" y="0"/>
            <wp:positionH relativeFrom="margin">
              <wp:posOffset>-632460</wp:posOffset>
            </wp:positionH>
            <wp:positionV relativeFrom="paragraph">
              <wp:posOffset>127635</wp:posOffset>
            </wp:positionV>
            <wp:extent cx="2947144" cy="3550920"/>
            <wp:effectExtent l="171450" t="171450" r="386715" b="373380"/>
            <wp:wrapNone/>
            <wp:docPr id="5" name="Picture 5" descr="EclipseWorkspaces - Merge/src/Project.java -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clipseWorkspaces - Merge/src/Project.java - Eclipse IDE"/>
                    <pic:cNvPicPr/>
                  </pic:nvPicPr>
                  <pic:blipFill rotWithShape="1">
                    <a:blip r:embed="rId11">
                      <a:extLst>
                        <a:ext uri="{28A0092B-C50C-407E-A947-70E740481C1C}">
                          <a14:useLocalDpi xmlns:a14="http://schemas.microsoft.com/office/drawing/2010/main" val="0"/>
                        </a:ext>
                      </a:extLst>
                    </a:blip>
                    <a:srcRect l="13348" t="27886" r="38750" b="28477"/>
                    <a:stretch/>
                  </pic:blipFill>
                  <pic:spPr bwMode="auto">
                    <a:xfrm>
                      <a:off x="0" y="0"/>
                      <a:ext cx="2947144" cy="3550920"/>
                    </a:xfrm>
                    <a:prstGeom prst="rect">
                      <a:avLst/>
                    </a:prstGeom>
                    <a:ln>
                      <a:solidFill>
                        <a:schemeClr val="tx1"/>
                      </a:solid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667B">
        <w:rPr>
          <w:noProof/>
        </w:rPr>
        <w:drawing>
          <wp:anchor distT="0" distB="0" distL="114300" distR="114300" simplePos="0" relativeHeight="251667456" behindDoc="0" locked="0" layoutInCell="1" allowOverlap="1" wp14:anchorId="1AC50F0A" wp14:editId="19704F09">
            <wp:simplePos x="0" y="0"/>
            <wp:positionH relativeFrom="column">
              <wp:posOffset>-853440</wp:posOffset>
            </wp:positionH>
            <wp:positionV relativeFrom="paragraph">
              <wp:posOffset>4120515</wp:posOffset>
            </wp:positionV>
            <wp:extent cx="4099560" cy="1382410"/>
            <wp:effectExtent l="171450" t="171450" r="377190" b="389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099560" cy="1382410"/>
                    </a:xfrm>
                    <a:prstGeom prst="rect">
                      <a:avLst/>
                    </a:prstGeom>
                    <a:ln>
                      <a:solidFill>
                        <a:schemeClr val="tx1"/>
                      </a:solid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70667B">
        <w:rPr>
          <w:noProof/>
        </w:rPr>
        <mc:AlternateContent>
          <mc:Choice Requires="wps">
            <w:drawing>
              <wp:anchor distT="45720" distB="45720" distL="114300" distR="114300" simplePos="0" relativeHeight="251666432" behindDoc="0" locked="0" layoutInCell="1" allowOverlap="1" wp14:anchorId="3E6EBCA2" wp14:editId="39477AED">
                <wp:simplePos x="0" y="0"/>
                <wp:positionH relativeFrom="column">
                  <wp:posOffset>2476500</wp:posOffset>
                </wp:positionH>
                <wp:positionV relativeFrom="paragraph">
                  <wp:posOffset>59055</wp:posOffset>
                </wp:positionV>
                <wp:extent cx="3192780" cy="35890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3589020"/>
                        </a:xfrm>
                        <a:prstGeom prst="rect">
                          <a:avLst/>
                        </a:prstGeom>
                        <a:solidFill>
                          <a:srgbClr val="FFFFFF"/>
                        </a:solidFill>
                        <a:ln w="9525">
                          <a:solidFill>
                            <a:srgbClr val="000000"/>
                          </a:solidFill>
                          <a:miter lim="800000"/>
                          <a:headEnd/>
                          <a:tailEnd/>
                        </a:ln>
                      </wps:spPr>
                      <wps:txbx>
                        <w:txbxContent>
                          <w:p w14:paraId="108AD023" w14:textId="77777777" w:rsidR="0070667B" w:rsidRDefault="0070667B" w:rsidP="0070667B">
                            <w:r>
                              <w:t xml:space="preserve">     We implemented a method in java </w:t>
                            </w:r>
                            <w:r w:rsidRPr="005E19B2">
                              <w:rPr>
                                <w:color w:val="C00000"/>
                              </w:rPr>
                              <w:t xml:space="preserve">mergesort() </w:t>
                            </w:r>
                            <w:r w:rsidRPr="005E19B2">
                              <w:t>that takes an array of type Integer</w:t>
                            </w:r>
                            <w:r>
                              <w:t xml:space="preserve"> to keep dividing the array into halves till there’s nothing but 1 element remaining in each divided array.</w:t>
                            </w:r>
                            <w:r>
                              <w:br/>
                              <w:t xml:space="preserve">    Division occurs by initializing two arrays of same type </w:t>
                            </w:r>
                            <w:r w:rsidRPr="00F967A0">
                              <w:rPr>
                                <w:color w:val="C00000"/>
                              </w:rPr>
                              <w:t>(L)</w:t>
                            </w:r>
                            <w:r>
                              <w:t xml:space="preserve"> and </w:t>
                            </w:r>
                            <w:r w:rsidRPr="00F967A0">
                              <w:rPr>
                                <w:color w:val="C00000"/>
                              </w:rPr>
                              <w:t>(R)</w:t>
                            </w:r>
                            <w:r w:rsidRPr="00F967A0">
                              <w:rPr>
                                <w:color w:val="000000" w:themeColor="text1"/>
                              </w:rPr>
                              <w:t>,</w:t>
                            </w:r>
                            <w:r>
                              <w:rPr>
                                <w:color w:val="C00000"/>
                              </w:rPr>
                              <w:t xml:space="preserve"> </w:t>
                            </w:r>
                            <w:r>
                              <w:t>but first, we made a condition to check whether the length of the required array is even or odd; in case of odd, we elongate the length of the other half with one place, knowing the elements won’t be evenly divided. The other way around in case of even.</w:t>
                            </w:r>
                            <w:r>
                              <w:br/>
                              <w:t xml:space="preserve">    We initialized a </w:t>
                            </w:r>
                            <w:r w:rsidRPr="008C7B93">
                              <w:rPr>
                                <w:color w:val="C00000"/>
                              </w:rPr>
                              <w:t xml:space="preserve">for loop </w:t>
                            </w:r>
                            <w:r>
                              <w:t xml:space="preserve">to place the first half of the required array into </w:t>
                            </w:r>
                            <w:r w:rsidRPr="00885CA5">
                              <w:rPr>
                                <w:color w:val="C00000"/>
                              </w:rPr>
                              <w:t>(L)</w:t>
                            </w:r>
                            <w:r>
                              <w:t xml:space="preserve"> and the next half into </w:t>
                            </w:r>
                            <w:r w:rsidRPr="00885CA5">
                              <w:rPr>
                                <w:color w:val="C00000"/>
                              </w:rPr>
                              <w:t>(R)</w:t>
                            </w:r>
                            <w:r>
                              <w:t>.</w:t>
                            </w:r>
                            <w:r>
                              <w:br/>
                              <w:t xml:space="preserve">    Later, we let the method call itself </w:t>
                            </w:r>
                            <w:r w:rsidRPr="00885CA5">
                              <w:rPr>
                                <w:color w:val="C00000"/>
                              </w:rPr>
                              <w:t xml:space="preserve">(recursion) </w:t>
                            </w:r>
                            <w:r>
                              <w:t xml:space="preserve">to </w:t>
                            </w:r>
                            <w:r w:rsidRPr="00885CA5">
                              <w:rPr>
                                <w:color w:val="C00000"/>
                              </w:rPr>
                              <w:t xml:space="preserve">(L) </w:t>
                            </w:r>
                            <w:r>
                              <w:t xml:space="preserve">and </w:t>
                            </w:r>
                            <w:r w:rsidRPr="00885CA5">
                              <w:rPr>
                                <w:color w:val="C00000"/>
                              </w:rPr>
                              <w:t xml:space="preserve">(R) </w:t>
                            </w:r>
                            <w:r>
                              <w:t>to keep on dividing themselves till they have 1 element left.</w:t>
                            </w:r>
                            <w:r>
                              <w:br/>
                              <w:t xml:space="preserve">    We initialized another array </w:t>
                            </w:r>
                            <w:r w:rsidRPr="00885CA5">
                              <w:rPr>
                                <w:color w:val="C00000"/>
                              </w:rPr>
                              <w:t xml:space="preserve">(sorted) </w:t>
                            </w:r>
                            <w:r>
                              <w:t xml:space="preserve">to be assigned with the merge of both </w:t>
                            </w:r>
                            <w:r w:rsidRPr="00885CA5">
                              <w:rPr>
                                <w:color w:val="C00000"/>
                              </w:rPr>
                              <w:t xml:space="preserve">(L) </w:t>
                            </w:r>
                            <w:r>
                              <w:t xml:space="preserve">and </w:t>
                            </w:r>
                            <w:r w:rsidRPr="00885CA5">
                              <w:rPr>
                                <w:color w:val="C00000"/>
                              </w:rPr>
                              <w:t>(R)</w:t>
                            </w:r>
                            <w:r>
                              <w:rPr>
                                <w:color w:val="C00000"/>
                              </w:rPr>
                              <w:t xml:space="preserve"> by calling the method merge()</w:t>
                            </w:r>
                            <w:r w:rsidRPr="00885CA5">
                              <w:rPr>
                                <w:color w:val="C00000"/>
                              </w:rPr>
                              <w:t xml:space="preserve"> </w:t>
                            </w:r>
                            <w:r>
                              <w:t>and be the returned value.</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EBCA2" id="Text Box 2" o:spid="_x0000_s1029" type="#_x0000_t202" style="position:absolute;margin-left:195pt;margin-top:4.65pt;width:251.4pt;height:28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7OGKQIAAE4EAAAOAAAAZHJzL2Uyb0RvYy54bWysVNuO2yAQfa/Uf0C8N74k6SZ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">
                <v:textbox>
                  <w:txbxContent>
                    <w:p w14:paraId="108AD023" w14:textId="77777777" w:rsidR="0070667B" w:rsidRDefault="0070667B" w:rsidP="0070667B">
                      <w:r>
                        <w:t xml:space="preserve">     We implemented a method in java </w:t>
                      </w:r>
                      <w:r w:rsidRPr="005E19B2">
                        <w:rPr>
                          <w:color w:val="C00000"/>
                        </w:rPr>
                        <w:t xml:space="preserve">mergesort() </w:t>
                      </w:r>
                      <w:r w:rsidRPr="005E19B2">
                        <w:t>that takes an array of type Integer</w:t>
                      </w:r>
                      <w:r>
                        <w:t xml:space="preserve"> to keep dividing the array into halves till there’s nothing but 1 element remaining in each divided array.</w:t>
                      </w:r>
                      <w:r>
                        <w:br/>
                        <w:t xml:space="preserve">    Division occurs by initializing two arrays of same type </w:t>
                      </w:r>
                      <w:r w:rsidRPr="00F967A0">
                        <w:rPr>
                          <w:color w:val="C00000"/>
                        </w:rPr>
                        <w:t>(L)</w:t>
                      </w:r>
                      <w:r>
                        <w:t xml:space="preserve"> and </w:t>
                      </w:r>
                      <w:r w:rsidRPr="00F967A0">
                        <w:rPr>
                          <w:color w:val="C00000"/>
                        </w:rPr>
                        <w:t>(R)</w:t>
                      </w:r>
                      <w:r w:rsidRPr="00F967A0">
                        <w:rPr>
                          <w:color w:val="000000" w:themeColor="text1"/>
                        </w:rPr>
                        <w:t>,</w:t>
                      </w:r>
                      <w:r>
                        <w:rPr>
                          <w:color w:val="C00000"/>
                        </w:rPr>
                        <w:t xml:space="preserve"> </w:t>
                      </w:r>
                      <w:r>
                        <w:t>but first, we made a condition to check whether the length of the required array is even or odd; in case of odd, we elongate the length of the other half with one place, knowing the elements won’t be evenly divided. The other way around in case of even.</w:t>
                      </w:r>
                      <w:r>
                        <w:br/>
                        <w:t xml:space="preserve">    We initialized a </w:t>
                      </w:r>
                      <w:r w:rsidRPr="008C7B93">
                        <w:rPr>
                          <w:color w:val="C00000"/>
                        </w:rPr>
                        <w:t xml:space="preserve">for loop </w:t>
                      </w:r>
                      <w:r>
                        <w:t xml:space="preserve">to place the first half of the required array into </w:t>
                      </w:r>
                      <w:r w:rsidRPr="00885CA5">
                        <w:rPr>
                          <w:color w:val="C00000"/>
                        </w:rPr>
                        <w:t>(L)</w:t>
                      </w:r>
                      <w:r>
                        <w:t xml:space="preserve"> and the next half into </w:t>
                      </w:r>
                      <w:r w:rsidRPr="00885CA5">
                        <w:rPr>
                          <w:color w:val="C00000"/>
                        </w:rPr>
                        <w:t>(R)</w:t>
                      </w:r>
                      <w:r>
                        <w:t>.</w:t>
                      </w:r>
                      <w:r>
                        <w:br/>
                        <w:t xml:space="preserve">    Later, we let the method call itself </w:t>
                      </w:r>
                      <w:r w:rsidRPr="00885CA5">
                        <w:rPr>
                          <w:color w:val="C00000"/>
                        </w:rPr>
                        <w:t xml:space="preserve">(recursion) </w:t>
                      </w:r>
                      <w:r>
                        <w:t xml:space="preserve">to </w:t>
                      </w:r>
                      <w:r w:rsidRPr="00885CA5">
                        <w:rPr>
                          <w:color w:val="C00000"/>
                        </w:rPr>
                        <w:t xml:space="preserve">(L) </w:t>
                      </w:r>
                      <w:r>
                        <w:t xml:space="preserve">and </w:t>
                      </w:r>
                      <w:r w:rsidRPr="00885CA5">
                        <w:rPr>
                          <w:color w:val="C00000"/>
                        </w:rPr>
                        <w:t xml:space="preserve">(R) </w:t>
                      </w:r>
                      <w:r>
                        <w:t>to keep on dividing themselves till they have 1 element left.</w:t>
                      </w:r>
                      <w:r>
                        <w:br/>
                        <w:t xml:space="preserve">    We initialized another array </w:t>
                      </w:r>
                      <w:r w:rsidRPr="00885CA5">
                        <w:rPr>
                          <w:color w:val="C00000"/>
                        </w:rPr>
                        <w:t xml:space="preserve">(sorted) </w:t>
                      </w:r>
                      <w:r>
                        <w:t xml:space="preserve">to be assigned with the merge of both </w:t>
                      </w:r>
                      <w:r w:rsidRPr="00885CA5">
                        <w:rPr>
                          <w:color w:val="C00000"/>
                        </w:rPr>
                        <w:t xml:space="preserve">(L) </w:t>
                      </w:r>
                      <w:r>
                        <w:t xml:space="preserve">and </w:t>
                      </w:r>
                      <w:r w:rsidRPr="00885CA5">
                        <w:rPr>
                          <w:color w:val="C00000"/>
                        </w:rPr>
                        <w:t>(R)</w:t>
                      </w:r>
                      <w:r>
                        <w:rPr>
                          <w:color w:val="C00000"/>
                        </w:rPr>
                        <w:t xml:space="preserve"> by calling the method merge()</w:t>
                      </w:r>
                      <w:r w:rsidRPr="00885CA5">
                        <w:rPr>
                          <w:color w:val="C00000"/>
                        </w:rPr>
                        <w:t xml:space="preserve"> </w:t>
                      </w:r>
                      <w:r>
                        <w:t>and be the returned value.</w:t>
                      </w:r>
                      <w:r>
                        <w:br/>
                      </w:r>
                    </w:p>
                  </w:txbxContent>
                </v:textbox>
                <w10:wrap type="square"/>
              </v:shape>
            </w:pict>
          </mc:Fallback>
        </mc:AlternateContent>
      </w:r>
    </w:p>
    <w:p w14:paraId="6C4C8C4E" w14:textId="31F762EF" w:rsidR="0070667B" w:rsidRDefault="00F57818" w:rsidP="004F691E">
      <w:pPr>
        <w:pStyle w:val="Heading1"/>
      </w:pPr>
      <w:r w:rsidRPr="0070667B">
        <w:rPr>
          <w:noProof/>
        </w:rPr>
        <mc:AlternateContent>
          <mc:Choice Requires="wps">
            <w:drawing>
              <wp:anchor distT="45720" distB="45720" distL="114300" distR="114300" simplePos="0" relativeHeight="251668480" behindDoc="0" locked="0" layoutInCell="1" allowOverlap="1" wp14:anchorId="181B7CCA" wp14:editId="19C2B98A">
                <wp:simplePos x="0" y="0"/>
                <wp:positionH relativeFrom="margin">
                  <wp:posOffset>-815340</wp:posOffset>
                </wp:positionH>
                <wp:positionV relativeFrom="paragraph">
                  <wp:posOffset>5530850</wp:posOffset>
                </wp:positionV>
                <wp:extent cx="6545580" cy="1043940"/>
                <wp:effectExtent l="0" t="0" r="2667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5580" cy="1043940"/>
                        </a:xfrm>
                        <a:prstGeom prst="rect">
                          <a:avLst/>
                        </a:prstGeom>
                        <a:solidFill>
                          <a:srgbClr val="FFFFFF"/>
                        </a:solidFill>
                        <a:ln w="9525">
                          <a:solidFill>
                            <a:srgbClr val="000000"/>
                          </a:solidFill>
                          <a:miter lim="800000"/>
                          <a:headEnd/>
                          <a:tailEnd/>
                        </a:ln>
                      </wps:spPr>
                      <wps:txbx>
                        <w:txbxContent>
                          <w:p w14:paraId="424C9F5F" w14:textId="57B71338" w:rsidR="0070667B" w:rsidRDefault="0070667B" w:rsidP="0070667B">
                            <w:r>
                              <w:t xml:space="preserve">      We initialize a </w:t>
                            </w:r>
                            <w:r w:rsidRPr="00C238A6">
                              <w:rPr>
                                <w:color w:val="C00000"/>
                              </w:rPr>
                              <w:t xml:space="preserve">while loop </w:t>
                            </w:r>
                            <w:r>
                              <w:t xml:space="preserve">that stops when there’s no elements are being pointed at in either array </w:t>
                            </w:r>
                            <w:r w:rsidRPr="00C238A6">
                              <w:rPr>
                                <w:color w:val="C00000"/>
                              </w:rPr>
                              <w:t xml:space="preserve">(L) </w:t>
                            </w:r>
                            <w:r>
                              <w:t xml:space="preserve">or </w:t>
                            </w:r>
                            <w:r w:rsidRPr="00C238A6">
                              <w:rPr>
                                <w:color w:val="C00000"/>
                              </w:rPr>
                              <w:t>(R).</w:t>
                            </w:r>
                            <w:r>
                              <w:br/>
                              <w:t xml:space="preserve">     The loop starts comparing the first element in both arrays and adds the smaller to the </w:t>
                            </w:r>
                            <w:r w:rsidRPr="00C238A6">
                              <w:rPr>
                                <w:color w:val="C00000"/>
                              </w:rPr>
                              <w:t xml:space="preserve">(sorted) </w:t>
                            </w:r>
                            <w:r>
                              <w:t xml:space="preserve">array and the pointer is </w:t>
                            </w:r>
                            <w:r w:rsidR="004F691E">
                              <w:t xml:space="preserve"> incremented of</w:t>
                            </w:r>
                            <w:r>
                              <w:t xml:space="preserve"> the used array and the </w:t>
                            </w:r>
                            <w:r w:rsidRPr="00C238A6">
                              <w:rPr>
                                <w:color w:val="C00000"/>
                              </w:rPr>
                              <w:t xml:space="preserve">(sorted) </w:t>
                            </w:r>
                            <w:r>
                              <w:t xml:space="preserve">one. </w:t>
                            </w:r>
                            <w:r>
                              <w:br/>
                              <w:t xml:space="preserve">     When loop is exited, we start adding what’s left in either array and return the sorted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B7CCA" id="_x0000_s1030" type="#_x0000_t202" style="position:absolute;margin-left:-64.2pt;margin-top:435.5pt;width:515.4pt;height:82.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">
                <v:textbox>
                  <w:txbxContent>
                    <w:p w14:paraId="424C9F5F" w14:textId="57B71338" w:rsidR="0070667B" w:rsidRDefault="0070667B" w:rsidP="0070667B">
                      <w:r>
                        <w:t xml:space="preserve">      We initialize a </w:t>
                      </w:r>
                      <w:r w:rsidRPr="00C238A6">
                        <w:rPr>
                          <w:color w:val="C00000"/>
                        </w:rPr>
                        <w:t xml:space="preserve">while loop </w:t>
                      </w:r>
                      <w:r>
                        <w:t xml:space="preserve">that stops when there’s no elements are being pointed at in either array </w:t>
                      </w:r>
                      <w:r w:rsidRPr="00C238A6">
                        <w:rPr>
                          <w:color w:val="C00000"/>
                        </w:rPr>
                        <w:t xml:space="preserve">(L) </w:t>
                      </w:r>
                      <w:r>
                        <w:t xml:space="preserve">or </w:t>
                      </w:r>
                      <w:r w:rsidRPr="00C238A6">
                        <w:rPr>
                          <w:color w:val="C00000"/>
                        </w:rPr>
                        <w:t>(R).</w:t>
                      </w:r>
                      <w:r>
                        <w:br/>
                        <w:t xml:space="preserve">     The loop starts comparing the first element in both arrays and adds the smaller to the </w:t>
                      </w:r>
                      <w:r w:rsidRPr="00C238A6">
                        <w:rPr>
                          <w:color w:val="C00000"/>
                        </w:rPr>
                        <w:t xml:space="preserve">(sorted) </w:t>
                      </w:r>
                      <w:r>
                        <w:t xml:space="preserve">array and the pointer is </w:t>
                      </w:r>
                      <w:r w:rsidR="004F691E">
                        <w:t xml:space="preserve"> incremented of</w:t>
                      </w:r>
                      <w:r>
                        <w:t xml:space="preserve"> the used array and the </w:t>
                      </w:r>
                      <w:r w:rsidRPr="00C238A6">
                        <w:rPr>
                          <w:color w:val="C00000"/>
                        </w:rPr>
                        <w:t xml:space="preserve">(sorted) </w:t>
                      </w:r>
                      <w:r>
                        <w:t xml:space="preserve">one. </w:t>
                      </w:r>
                      <w:r>
                        <w:br/>
                        <w:t xml:space="preserve">     When loop is exited, we start adding what’s left in either array and return the sorted array.</w:t>
                      </w:r>
                    </w:p>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3D0473C0" wp14:editId="63D75FBE">
                <wp:simplePos x="0" y="0"/>
                <wp:positionH relativeFrom="column">
                  <wp:posOffset>3535680</wp:posOffset>
                </wp:positionH>
                <wp:positionV relativeFrom="paragraph">
                  <wp:posOffset>3848100</wp:posOffset>
                </wp:positionV>
                <wp:extent cx="2360930" cy="1404620"/>
                <wp:effectExtent l="0" t="0" r="2286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D7DDD1" w14:textId="6D1BE77F" w:rsidR="00F57818" w:rsidRDefault="00F57818">
                            <w:r>
                              <w:t xml:space="preserve">      We implemented another method </w:t>
                            </w:r>
                            <w:r w:rsidRPr="00C238A6">
                              <w:rPr>
                                <w:color w:val="C00000"/>
                              </w:rPr>
                              <w:t>merge()</w:t>
                            </w:r>
                            <w:r>
                              <w:t xml:space="preserve"> that takes the two arrays </w:t>
                            </w:r>
                            <w:r w:rsidRPr="00C238A6">
                              <w:rPr>
                                <w:color w:val="C00000"/>
                              </w:rPr>
                              <w:t xml:space="preserve">(L) </w:t>
                            </w:r>
                            <w:r>
                              <w:t xml:space="preserve">and </w:t>
                            </w:r>
                            <w:r w:rsidRPr="00C238A6">
                              <w:rPr>
                                <w:color w:val="C00000"/>
                              </w:rPr>
                              <w:t>(R)</w:t>
                            </w:r>
                            <w:r>
                              <w:t xml:space="preserve"> to be merged.</w:t>
                            </w:r>
                            <w:r>
                              <w:br/>
                              <w:t xml:space="preserve">      We initialize three pointer </w:t>
                            </w:r>
                            <w:r w:rsidRPr="00C238A6">
                              <w:rPr>
                                <w:color w:val="C00000"/>
                              </w:rPr>
                              <w:t xml:space="preserve">i, j </w:t>
                            </w:r>
                            <w:r>
                              <w:t xml:space="preserve">and </w:t>
                            </w:r>
                            <w:r w:rsidRPr="00C238A6">
                              <w:rPr>
                                <w:color w:val="C00000"/>
                              </w:rPr>
                              <w:t>k</w:t>
                            </w:r>
                            <w:r>
                              <w:t xml:space="preserve">. We use i to point in (L), j to point in (R) and k for the newly initialized array </w:t>
                            </w:r>
                            <w:r w:rsidRPr="00C238A6">
                              <w:rPr>
                                <w:color w:val="C00000"/>
                              </w:rPr>
                              <w:t>(sorted).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0473C0" id="_x0000_s1031" type="#_x0000_t202" style="position:absolute;margin-left:278.4pt;margin-top:303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UI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">
                <v:textbox style="mso-fit-shape-to-text:t">
                  <w:txbxContent>
                    <w:p w14:paraId="7CD7DDD1" w14:textId="6D1BE77F" w:rsidR="00F57818" w:rsidRDefault="00F57818">
                      <w:r>
                        <w:t xml:space="preserve">      We implemented another method </w:t>
                      </w:r>
                      <w:r w:rsidRPr="00C238A6">
                        <w:rPr>
                          <w:color w:val="C00000"/>
                        </w:rPr>
                        <w:t>merge()</w:t>
                      </w:r>
                      <w:r>
                        <w:t xml:space="preserve"> that takes the two arrays </w:t>
                      </w:r>
                      <w:r w:rsidRPr="00C238A6">
                        <w:rPr>
                          <w:color w:val="C00000"/>
                        </w:rPr>
                        <w:t xml:space="preserve">(L) </w:t>
                      </w:r>
                      <w:r>
                        <w:t xml:space="preserve">and </w:t>
                      </w:r>
                      <w:r w:rsidRPr="00C238A6">
                        <w:rPr>
                          <w:color w:val="C00000"/>
                        </w:rPr>
                        <w:t>(R)</w:t>
                      </w:r>
                      <w:r>
                        <w:t xml:space="preserve"> to be merged.</w:t>
                      </w:r>
                      <w:r>
                        <w:br/>
                        <w:t xml:space="preserve">      We initialize three pointer </w:t>
                      </w:r>
                      <w:r w:rsidRPr="00C238A6">
                        <w:rPr>
                          <w:color w:val="C00000"/>
                        </w:rPr>
                        <w:t xml:space="preserve">i, j </w:t>
                      </w:r>
                      <w:r>
                        <w:t xml:space="preserve">and </w:t>
                      </w:r>
                      <w:r w:rsidRPr="00C238A6">
                        <w:rPr>
                          <w:color w:val="C00000"/>
                        </w:rPr>
                        <w:t>k</w:t>
                      </w:r>
                      <w:r>
                        <w:t xml:space="preserve">. We use i to point in (L), j to point in (R) and k for the newly initialized array </w:t>
                      </w:r>
                      <w:r w:rsidRPr="00C238A6">
                        <w:rPr>
                          <w:color w:val="C00000"/>
                        </w:rPr>
                        <w:t>(sorted).</w:t>
                      </w:r>
                    </w:p>
                  </w:txbxContent>
                </v:textbox>
                <w10:wrap type="square"/>
              </v:shape>
            </w:pict>
          </mc:Fallback>
        </mc:AlternateContent>
      </w:r>
      <w:r w:rsidR="00ED347D">
        <w:br w:type="page"/>
      </w:r>
      <w:r w:rsidR="0070667B">
        <w:lastRenderedPageBreak/>
        <w:t>Second: bubble sort</w:t>
      </w:r>
    </w:p>
    <w:p w14:paraId="24733484" w14:textId="1A9EAA10" w:rsidR="00F57818" w:rsidRPr="00F57818" w:rsidRDefault="00F57818" w:rsidP="00F57818">
      <w:r>
        <w:rPr>
          <w:noProof/>
        </w:rPr>
        <mc:AlternateContent>
          <mc:Choice Requires="wps">
            <w:drawing>
              <wp:anchor distT="45720" distB="45720" distL="114300" distR="114300" simplePos="0" relativeHeight="251671552" behindDoc="0" locked="0" layoutInCell="1" allowOverlap="1" wp14:anchorId="6B5C1443" wp14:editId="3AFA8C18">
                <wp:simplePos x="0" y="0"/>
                <wp:positionH relativeFrom="column">
                  <wp:posOffset>3154680</wp:posOffset>
                </wp:positionH>
                <wp:positionV relativeFrom="paragraph">
                  <wp:posOffset>443865</wp:posOffset>
                </wp:positionV>
                <wp:extent cx="3154680" cy="2118360"/>
                <wp:effectExtent l="0" t="0" r="2667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18360"/>
                        </a:xfrm>
                        <a:prstGeom prst="rect">
                          <a:avLst/>
                        </a:prstGeom>
                        <a:solidFill>
                          <a:srgbClr val="FFFFFF"/>
                        </a:solidFill>
                        <a:ln w="9525">
                          <a:solidFill>
                            <a:srgbClr val="000000"/>
                          </a:solidFill>
                          <a:miter lim="800000"/>
                          <a:headEnd/>
                          <a:tailEnd/>
                        </a:ln>
                      </wps:spPr>
                      <wps:txbx>
                        <w:txbxContent>
                          <w:p w14:paraId="0C35D296" w14:textId="6FF6DA5F" w:rsidR="0070667B" w:rsidRDefault="004F691E">
                            <w:r>
                              <w:t xml:space="preserve">   </w:t>
                            </w:r>
                            <w:r w:rsidR="0070667B">
                              <w:t xml:space="preserve">We made a method </w:t>
                            </w:r>
                            <w:proofErr w:type="spellStart"/>
                            <w:r w:rsidR="0070667B" w:rsidRPr="004F691E">
                              <w:rPr>
                                <w:color w:val="C00000"/>
                              </w:rPr>
                              <w:t>bubblesort</w:t>
                            </w:r>
                            <w:proofErr w:type="spellEnd"/>
                            <w:r w:rsidR="0070667B" w:rsidRPr="004F691E">
                              <w:rPr>
                                <w:color w:val="C00000"/>
                              </w:rPr>
                              <w:t>()</w:t>
                            </w:r>
                            <w:r w:rsidR="0070667B">
                              <w:t xml:space="preserve"> that takes an array and return it sorted.</w:t>
                            </w:r>
                            <w:r w:rsidR="00CE41A1">
                              <w:br/>
                              <w:t xml:space="preserve">We make two nested for loops with a counter </w:t>
                            </w:r>
                            <w:r w:rsidR="00CE41A1" w:rsidRPr="004F691E">
                              <w:rPr>
                                <w:color w:val="C00000"/>
                              </w:rPr>
                              <w:t xml:space="preserve">i </w:t>
                            </w:r>
                            <w:r w:rsidR="00CE41A1">
                              <w:t>and a pointer</w:t>
                            </w:r>
                            <w:r w:rsidR="00CE41A1" w:rsidRPr="004F691E">
                              <w:rPr>
                                <w:color w:val="C00000"/>
                              </w:rPr>
                              <w:t xml:space="preserve"> j</w:t>
                            </w:r>
                            <w:r w:rsidR="00CE41A1">
                              <w:t xml:space="preserve">. </w:t>
                            </w:r>
                            <w:r w:rsidR="00CE41A1">
                              <w:br/>
                            </w:r>
                            <w:r>
                              <w:rPr>
                                <w:color w:val="C00000"/>
                              </w:rPr>
                              <w:t xml:space="preserve">   </w:t>
                            </w:r>
                            <w:r w:rsidR="00CE41A1" w:rsidRPr="004F691E">
                              <w:rPr>
                                <w:color w:val="C00000"/>
                              </w:rPr>
                              <w:t xml:space="preserve"> j</w:t>
                            </w:r>
                            <w:r w:rsidR="00CE41A1">
                              <w:t xml:space="preserve"> will point at the first element and compare it with one that follows it </w:t>
                            </w:r>
                            <w:r w:rsidR="00CE41A1" w:rsidRPr="004F691E">
                              <w:rPr>
                                <w:color w:val="C00000"/>
                              </w:rPr>
                              <w:t>j+1</w:t>
                            </w:r>
                            <w:r w:rsidR="00CE41A1">
                              <w:t xml:space="preserve">, if found that it’s smaller than the first element, we swap them, else they remain as they are, and </w:t>
                            </w:r>
                            <w:r w:rsidR="00CE41A1" w:rsidRPr="004F691E">
                              <w:rPr>
                                <w:color w:val="C00000"/>
                              </w:rPr>
                              <w:t>j</w:t>
                            </w:r>
                            <w:r w:rsidR="00CE41A1">
                              <w:t xml:space="preserve"> will move to the next element till it finishes the array and then will start comparing again after </w:t>
                            </w:r>
                            <w:r w:rsidRPr="004F691E">
                              <w:rPr>
                                <w:color w:val="C00000"/>
                              </w:rPr>
                              <w:t>i</w:t>
                            </w:r>
                            <w:r w:rsidR="00CE41A1" w:rsidRPr="004F691E">
                              <w:rPr>
                                <w:color w:val="C00000"/>
                              </w:rPr>
                              <w:t xml:space="preserve"> </w:t>
                            </w:r>
                            <w:r w:rsidR="00CE41A1">
                              <w:t xml:space="preserve">is incremented after each time j goes through all the elements of the array.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C1443" id="_x0000_s1032" type="#_x0000_t202" style="position:absolute;margin-left:248.4pt;margin-top:34.95pt;width:248.4pt;height:166.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">
                <v:textbox>
                  <w:txbxContent>
                    <w:p w14:paraId="0C35D296" w14:textId="6FF6DA5F" w:rsidR="0070667B" w:rsidRDefault="004F691E">
                      <w:r>
                        <w:t xml:space="preserve">   </w:t>
                      </w:r>
                      <w:r w:rsidR="0070667B">
                        <w:t xml:space="preserve">We made a method </w:t>
                      </w:r>
                      <w:proofErr w:type="spellStart"/>
                      <w:r w:rsidR="0070667B" w:rsidRPr="004F691E">
                        <w:rPr>
                          <w:color w:val="C00000"/>
                        </w:rPr>
                        <w:t>bubblesort</w:t>
                      </w:r>
                      <w:proofErr w:type="spellEnd"/>
                      <w:r w:rsidR="0070667B" w:rsidRPr="004F691E">
                        <w:rPr>
                          <w:color w:val="C00000"/>
                        </w:rPr>
                        <w:t>()</w:t>
                      </w:r>
                      <w:r w:rsidR="0070667B">
                        <w:t xml:space="preserve"> that takes an array and return it sorted.</w:t>
                      </w:r>
                      <w:r w:rsidR="00CE41A1">
                        <w:br/>
                        <w:t xml:space="preserve">We make two nested for loops with a counter </w:t>
                      </w:r>
                      <w:r w:rsidR="00CE41A1" w:rsidRPr="004F691E">
                        <w:rPr>
                          <w:color w:val="C00000"/>
                        </w:rPr>
                        <w:t xml:space="preserve">i </w:t>
                      </w:r>
                      <w:r w:rsidR="00CE41A1">
                        <w:t>and a pointer</w:t>
                      </w:r>
                      <w:r w:rsidR="00CE41A1" w:rsidRPr="004F691E">
                        <w:rPr>
                          <w:color w:val="C00000"/>
                        </w:rPr>
                        <w:t xml:space="preserve"> j</w:t>
                      </w:r>
                      <w:r w:rsidR="00CE41A1">
                        <w:t xml:space="preserve">. </w:t>
                      </w:r>
                      <w:r w:rsidR="00CE41A1">
                        <w:br/>
                      </w:r>
                      <w:r>
                        <w:rPr>
                          <w:color w:val="C00000"/>
                        </w:rPr>
                        <w:t xml:space="preserve">   </w:t>
                      </w:r>
                      <w:r w:rsidR="00CE41A1" w:rsidRPr="004F691E">
                        <w:rPr>
                          <w:color w:val="C00000"/>
                        </w:rPr>
                        <w:t xml:space="preserve"> j</w:t>
                      </w:r>
                      <w:r w:rsidR="00CE41A1">
                        <w:t xml:space="preserve"> will point at the first element and compare it with one that follows it </w:t>
                      </w:r>
                      <w:r w:rsidR="00CE41A1" w:rsidRPr="004F691E">
                        <w:rPr>
                          <w:color w:val="C00000"/>
                        </w:rPr>
                        <w:t>j+1</w:t>
                      </w:r>
                      <w:r w:rsidR="00CE41A1">
                        <w:t xml:space="preserve">, if found that it’s smaller than the first element, we swap them, else they remain as they are, and </w:t>
                      </w:r>
                      <w:r w:rsidR="00CE41A1" w:rsidRPr="004F691E">
                        <w:rPr>
                          <w:color w:val="C00000"/>
                        </w:rPr>
                        <w:t>j</w:t>
                      </w:r>
                      <w:r w:rsidR="00CE41A1">
                        <w:t xml:space="preserve"> will move to the next element till it finishes the array and then will start comparing again after </w:t>
                      </w:r>
                      <w:r w:rsidRPr="004F691E">
                        <w:rPr>
                          <w:color w:val="C00000"/>
                        </w:rPr>
                        <w:t>i</w:t>
                      </w:r>
                      <w:r w:rsidR="00CE41A1" w:rsidRPr="004F691E">
                        <w:rPr>
                          <w:color w:val="C00000"/>
                        </w:rPr>
                        <w:t xml:space="preserve"> </w:t>
                      </w:r>
                      <w:r w:rsidR="00CE41A1">
                        <w:t xml:space="preserve">is incremented after each time j goes through all the elements of the array.  </w:t>
                      </w:r>
                    </w:p>
                  </w:txbxContent>
                </v:textbox>
                <w10:wrap type="square"/>
              </v:shape>
            </w:pict>
          </mc:Fallback>
        </mc:AlternateContent>
      </w:r>
      <w:r>
        <w:rPr>
          <w:noProof/>
        </w:rPr>
        <w:drawing>
          <wp:anchor distT="0" distB="0" distL="114300" distR="114300" simplePos="0" relativeHeight="251669504" behindDoc="0" locked="0" layoutInCell="1" allowOverlap="1" wp14:anchorId="5E143449" wp14:editId="23F27D0C">
            <wp:simplePos x="0" y="0"/>
            <wp:positionH relativeFrom="column">
              <wp:posOffset>-560070</wp:posOffset>
            </wp:positionH>
            <wp:positionV relativeFrom="paragraph">
              <wp:posOffset>561975</wp:posOffset>
            </wp:positionV>
            <wp:extent cx="3390900" cy="1619250"/>
            <wp:effectExtent l="171450" t="171450" r="361950" b="381000"/>
            <wp:wrapThrough wrapText="bothSides">
              <wp:wrapPolygon edited="0">
                <wp:start x="607" y="-2287"/>
                <wp:lineTo x="-1092" y="-1779"/>
                <wp:lineTo x="-971" y="22871"/>
                <wp:lineTo x="1092" y="26428"/>
                <wp:lineTo x="21721" y="26428"/>
                <wp:lineTo x="21843" y="25920"/>
                <wp:lineTo x="23784" y="22871"/>
                <wp:lineTo x="23784" y="2033"/>
                <wp:lineTo x="22207" y="-1779"/>
                <wp:lineTo x="22085" y="-2287"/>
                <wp:lineTo x="607" y="-2287"/>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390900" cy="1619250"/>
                    </a:xfrm>
                    <a:prstGeom prst="rect">
                      <a:avLst/>
                    </a:prstGeom>
                    <a:ln>
                      <a:solidFill>
                        <a:schemeClr val="tx1"/>
                      </a:solid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14:paraId="741C0A0B" w14:textId="72BA42A7" w:rsidR="004F691E" w:rsidRDefault="004F691E" w:rsidP="004F691E"/>
    <w:p w14:paraId="6E9BE7D7" w14:textId="6E1A27F3" w:rsidR="004F691E" w:rsidRDefault="004F691E" w:rsidP="004F691E"/>
    <w:p w14:paraId="71275A8C" w14:textId="00ACBE64" w:rsidR="004F691E" w:rsidRPr="004F691E" w:rsidRDefault="004F691E" w:rsidP="004F691E">
      <w:pPr>
        <w:pStyle w:val="Heading1"/>
      </w:pPr>
      <w:r>
        <w:t>Third: Generating the dataset</w:t>
      </w:r>
    </w:p>
    <w:p w14:paraId="25B874AD" w14:textId="2FA99F54" w:rsidR="00ED347D" w:rsidRDefault="00734BAB" w:rsidP="004547B4">
      <w:r>
        <w:rPr>
          <w:noProof/>
        </w:rPr>
        <mc:AlternateContent>
          <mc:Choice Requires="wps">
            <w:drawing>
              <wp:anchor distT="45720" distB="45720" distL="114300" distR="114300" simplePos="0" relativeHeight="251674624" behindDoc="0" locked="0" layoutInCell="1" allowOverlap="1" wp14:anchorId="0883CD97" wp14:editId="4CA80A47">
                <wp:simplePos x="0" y="0"/>
                <wp:positionH relativeFrom="column">
                  <wp:posOffset>2621280</wp:posOffset>
                </wp:positionH>
                <wp:positionV relativeFrom="paragraph">
                  <wp:posOffset>181610</wp:posOffset>
                </wp:positionV>
                <wp:extent cx="3611880" cy="2849880"/>
                <wp:effectExtent l="0" t="0" r="2667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880" cy="2849880"/>
                        </a:xfrm>
                        <a:prstGeom prst="rect">
                          <a:avLst/>
                        </a:prstGeom>
                        <a:solidFill>
                          <a:srgbClr val="FFFFFF"/>
                        </a:solidFill>
                        <a:ln w="9525">
                          <a:solidFill>
                            <a:srgbClr val="000000"/>
                          </a:solidFill>
                          <a:miter lim="800000"/>
                          <a:headEnd/>
                          <a:tailEnd/>
                        </a:ln>
                      </wps:spPr>
                      <wps:txbx>
                        <w:txbxContent>
                          <w:p w14:paraId="6320CF66" w14:textId="3D246E47" w:rsidR="00DD04C8" w:rsidRDefault="00DD04C8">
                            <w:r>
                              <w:t xml:space="preserve">    We created three methods to measure our </w:t>
                            </w:r>
                            <w:r w:rsidRPr="00F57818">
                              <w:rPr>
                                <w:color w:val="C00000"/>
                              </w:rPr>
                              <w:t>average, best</w:t>
                            </w:r>
                            <w:r>
                              <w:t xml:space="preserve"> and </w:t>
                            </w:r>
                            <w:r w:rsidRPr="00F57818">
                              <w:rPr>
                                <w:color w:val="C00000"/>
                              </w:rPr>
                              <w:t>worst cases</w:t>
                            </w:r>
                            <w:r>
                              <w:t xml:space="preserve"> of the sorting algorithms</w:t>
                            </w:r>
                            <w:r>
                              <w:br/>
                              <w:t xml:space="preserve">     The first method is the generator. It’s a for loop that iterates n times (n is the length of the array), and assign sequential numbers from 1 to n for the </w:t>
                            </w:r>
                            <w:r w:rsidRPr="00734BAB">
                              <w:rPr>
                                <w:color w:val="C00000"/>
                              </w:rPr>
                              <w:t xml:space="preserve">best case </w:t>
                            </w:r>
                            <w:r>
                              <w:t>(sorted order).</w:t>
                            </w:r>
                            <w:r>
                              <w:br/>
                              <w:t xml:space="preserve">     The second method is the shuffle. We randomize the order of the element using the </w:t>
                            </w:r>
                            <w:r w:rsidRPr="00F57818">
                              <w:rPr>
                                <w:color w:val="C00000"/>
                              </w:rPr>
                              <w:t>shuffle</w:t>
                            </w:r>
                            <w:r w:rsidR="00F57818">
                              <w:rPr>
                                <w:color w:val="C00000"/>
                              </w:rPr>
                              <w:t>()</w:t>
                            </w:r>
                            <w:r>
                              <w:t xml:space="preserve"> method in the class </w:t>
                            </w:r>
                            <w:r w:rsidRPr="00F57818">
                              <w:rPr>
                                <w:color w:val="C00000"/>
                              </w:rPr>
                              <w:t>Collection</w:t>
                            </w:r>
                            <w:r>
                              <w:t>. But, in order to do that we convert the array to array</w:t>
                            </w:r>
                            <w:r w:rsidR="00F57818">
                              <w:t>-</w:t>
                            </w:r>
                            <w:r>
                              <w:t>list then back to array</w:t>
                            </w:r>
                            <w:r w:rsidR="00F57818">
                              <w:t xml:space="preserve"> when done. It’s for the </w:t>
                            </w:r>
                            <w:r w:rsidR="00F57818" w:rsidRPr="00734BAB">
                              <w:rPr>
                                <w:color w:val="C00000"/>
                              </w:rPr>
                              <w:t>average case.</w:t>
                            </w:r>
                            <w:r w:rsidR="00F57818" w:rsidRPr="00734BAB">
                              <w:rPr>
                                <w:color w:val="C00000"/>
                              </w:rPr>
                              <w:br/>
                            </w:r>
                            <w:r w:rsidR="00F57818">
                              <w:t xml:space="preserve">      The third method is the reverse. We reverse the order of the array using also the </w:t>
                            </w:r>
                            <w:r w:rsidR="00F57818" w:rsidRPr="00F57818">
                              <w:rPr>
                                <w:color w:val="C00000"/>
                              </w:rPr>
                              <w:t>reverse</w:t>
                            </w:r>
                            <w:r w:rsidR="00F57818">
                              <w:rPr>
                                <w:color w:val="C00000"/>
                              </w:rPr>
                              <w:t>()</w:t>
                            </w:r>
                            <w:r w:rsidR="00F57818">
                              <w:t xml:space="preserve"> method in the class </w:t>
                            </w:r>
                            <w:r w:rsidR="00F57818" w:rsidRPr="00F57818">
                              <w:rPr>
                                <w:color w:val="C00000"/>
                              </w:rPr>
                              <w:t>Collection</w:t>
                            </w:r>
                            <w:r w:rsidR="00F57818">
                              <w:t xml:space="preserve"> after converting the array to array-list and back to array when done. It’s for the </w:t>
                            </w:r>
                            <w:r w:rsidR="00F57818" w:rsidRPr="00734BAB">
                              <w:rPr>
                                <w:color w:val="C00000"/>
                              </w:rPr>
                              <w:t>worst case</w:t>
                            </w:r>
                            <w:r w:rsidR="00F57818">
                              <w:t xml:space="preserve"> (reversely sorted).</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3CD97" id="_x0000_s1033" type="#_x0000_t202" style="position:absolute;margin-left:206.4pt;margin-top:14.3pt;width:284.4pt;height:224.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JQIAAE0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">
                <v:textbox>
                  <w:txbxContent>
                    <w:p w14:paraId="6320CF66" w14:textId="3D246E47" w:rsidR="00DD04C8" w:rsidRDefault="00DD04C8">
                      <w:r>
                        <w:t xml:space="preserve">    We created three methods to measure our </w:t>
                      </w:r>
                      <w:r w:rsidRPr="00F57818">
                        <w:rPr>
                          <w:color w:val="C00000"/>
                        </w:rPr>
                        <w:t>average, best</w:t>
                      </w:r>
                      <w:r>
                        <w:t xml:space="preserve"> and </w:t>
                      </w:r>
                      <w:r w:rsidRPr="00F57818">
                        <w:rPr>
                          <w:color w:val="C00000"/>
                        </w:rPr>
                        <w:t>worst cases</w:t>
                      </w:r>
                      <w:r>
                        <w:t xml:space="preserve"> of the sorting algorithms</w:t>
                      </w:r>
                      <w:r>
                        <w:br/>
                        <w:t xml:space="preserve">     The first method is the generator. It’s a for loop that iterates n times (n is the length of the array), and assign sequential numbers from 1 to n for the </w:t>
                      </w:r>
                      <w:r w:rsidRPr="00734BAB">
                        <w:rPr>
                          <w:color w:val="C00000"/>
                        </w:rPr>
                        <w:t xml:space="preserve">best case </w:t>
                      </w:r>
                      <w:r>
                        <w:t>(sorted order).</w:t>
                      </w:r>
                      <w:r>
                        <w:br/>
                        <w:t xml:space="preserve">     The second method is the shuffle. We randomize the order of the element using the </w:t>
                      </w:r>
                      <w:r w:rsidRPr="00F57818">
                        <w:rPr>
                          <w:color w:val="C00000"/>
                        </w:rPr>
                        <w:t>shuffle</w:t>
                      </w:r>
                      <w:r w:rsidR="00F57818">
                        <w:rPr>
                          <w:color w:val="C00000"/>
                        </w:rPr>
                        <w:t>()</w:t>
                      </w:r>
                      <w:r>
                        <w:t xml:space="preserve"> method in the class </w:t>
                      </w:r>
                      <w:r w:rsidRPr="00F57818">
                        <w:rPr>
                          <w:color w:val="C00000"/>
                        </w:rPr>
                        <w:t>Collection</w:t>
                      </w:r>
                      <w:r>
                        <w:t>. But, in order to do that we convert the array to array</w:t>
                      </w:r>
                      <w:r w:rsidR="00F57818">
                        <w:t>-</w:t>
                      </w:r>
                      <w:r>
                        <w:t>list then back to array</w:t>
                      </w:r>
                      <w:r w:rsidR="00F57818">
                        <w:t xml:space="preserve"> when done. It’s for the </w:t>
                      </w:r>
                      <w:r w:rsidR="00F57818" w:rsidRPr="00734BAB">
                        <w:rPr>
                          <w:color w:val="C00000"/>
                        </w:rPr>
                        <w:t>average case.</w:t>
                      </w:r>
                      <w:r w:rsidR="00F57818" w:rsidRPr="00734BAB">
                        <w:rPr>
                          <w:color w:val="C00000"/>
                        </w:rPr>
                        <w:br/>
                      </w:r>
                      <w:r w:rsidR="00F57818">
                        <w:t xml:space="preserve">      The third method is the reverse. We reverse the order of the array using also the </w:t>
                      </w:r>
                      <w:r w:rsidR="00F57818" w:rsidRPr="00F57818">
                        <w:rPr>
                          <w:color w:val="C00000"/>
                        </w:rPr>
                        <w:t>reverse</w:t>
                      </w:r>
                      <w:r w:rsidR="00F57818">
                        <w:rPr>
                          <w:color w:val="C00000"/>
                        </w:rPr>
                        <w:t>()</w:t>
                      </w:r>
                      <w:r w:rsidR="00F57818">
                        <w:t xml:space="preserve"> method in the class </w:t>
                      </w:r>
                      <w:r w:rsidR="00F57818" w:rsidRPr="00F57818">
                        <w:rPr>
                          <w:color w:val="C00000"/>
                        </w:rPr>
                        <w:t>Collection</w:t>
                      </w:r>
                      <w:r w:rsidR="00F57818">
                        <w:t xml:space="preserve"> after converting the array to array-list and back to array when done. It’s for the </w:t>
                      </w:r>
                      <w:r w:rsidR="00F57818" w:rsidRPr="00734BAB">
                        <w:rPr>
                          <w:color w:val="C00000"/>
                        </w:rPr>
                        <w:t>worst case</w:t>
                      </w:r>
                      <w:r w:rsidR="00F57818">
                        <w:t xml:space="preserve"> (reversely sorted).</w:t>
                      </w:r>
                      <w:r>
                        <w:br/>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14945883" wp14:editId="5295E0A8">
                <wp:simplePos x="0" y="0"/>
                <wp:positionH relativeFrom="column">
                  <wp:posOffset>2682240</wp:posOffset>
                </wp:positionH>
                <wp:positionV relativeFrom="paragraph">
                  <wp:posOffset>3465830</wp:posOffset>
                </wp:positionV>
                <wp:extent cx="3520440" cy="739140"/>
                <wp:effectExtent l="0" t="0" r="22860"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739140"/>
                        </a:xfrm>
                        <a:prstGeom prst="rect">
                          <a:avLst/>
                        </a:prstGeom>
                        <a:solidFill>
                          <a:srgbClr val="FFFFFF"/>
                        </a:solidFill>
                        <a:ln w="9525">
                          <a:solidFill>
                            <a:srgbClr val="000000"/>
                          </a:solidFill>
                          <a:miter lim="800000"/>
                          <a:headEnd/>
                          <a:tailEnd/>
                        </a:ln>
                      </wps:spPr>
                      <wps:txbx>
                        <w:txbxContent>
                          <w:p w14:paraId="2BBFF6F3" w14:textId="3E73E4D0" w:rsidR="00734BAB" w:rsidRDefault="00734BAB">
                            <w:r>
                              <w:t xml:space="preserve">    We created an optional fourth method to generate random dataset using </w:t>
                            </w:r>
                            <w:r w:rsidRPr="00734BAB">
                              <w:rPr>
                                <w:color w:val="C00000"/>
                              </w:rPr>
                              <w:t>random()</w:t>
                            </w:r>
                            <w:r>
                              <w:t xml:space="preserve"> method from </w:t>
                            </w:r>
                            <w:r w:rsidRPr="00734BAB">
                              <w:rPr>
                                <w:color w:val="C00000"/>
                              </w:rPr>
                              <w:t>Math</w:t>
                            </w:r>
                            <w:r>
                              <w:t xml:space="preserve"> class. It’s used to make the results of </w:t>
                            </w:r>
                            <w:r w:rsidRPr="00734BAB">
                              <w:rPr>
                                <w:color w:val="C00000"/>
                              </w:rPr>
                              <w:t>average case</w:t>
                            </w:r>
                            <w:r>
                              <w:t xml:space="preserve"> more accurate.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5883" id="_x0000_s1034" type="#_x0000_t202" style="position:absolute;margin-left:211.2pt;margin-top:272.9pt;width:277.2pt;height:58.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">
                <v:textbox>
                  <w:txbxContent>
                    <w:p w14:paraId="2BBFF6F3" w14:textId="3E73E4D0" w:rsidR="00734BAB" w:rsidRDefault="00734BAB">
                      <w:r>
                        <w:t xml:space="preserve">    We created an optional fourth method to generate random dataset using </w:t>
                      </w:r>
                      <w:r w:rsidRPr="00734BAB">
                        <w:rPr>
                          <w:color w:val="C00000"/>
                        </w:rPr>
                        <w:t>random()</w:t>
                      </w:r>
                      <w:r>
                        <w:t xml:space="preserve"> method from </w:t>
                      </w:r>
                      <w:r w:rsidRPr="00734BAB">
                        <w:rPr>
                          <w:color w:val="C00000"/>
                        </w:rPr>
                        <w:t>Math</w:t>
                      </w:r>
                      <w:r>
                        <w:t xml:space="preserve"> class. It’s used to make the results of </w:t>
                      </w:r>
                      <w:r w:rsidRPr="00734BAB">
                        <w:rPr>
                          <w:color w:val="C00000"/>
                        </w:rPr>
                        <w:t>average case</w:t>
                      </w:r>
                      <w:r>
                        <w:t xml:space="preserve"> more accurate.</w:t>
                      </w:r>
                    </w:p>
                  </w:txbxContent>
                </v:textbox>
                <w10:wrap type="square"/>
              </v:shape>
            </w:pict>
          </mc:Fallback>
        </mc:AlternateContent>
      </w:r>
      <w:r>
        <w:rPr>
          <w:noProof/>
        </w:rPr>
        <w:drawing>
          <wp:anchor distT="0" distB="0" distL="114300" distR="114300" simplePos="0" relativeHeight="251677696" behindDoc="0" locked="0" layoutInCell="1" allowOverlap="1" wp14:anchorId="32B9A064" wp14:editId="557DBD6D">
            <wp:simplePos x="0" y="0"/>
            <wp:positionH relativeFrom="column">
              <wp:posOffset>-574040</wp:posOffset>
            </wp:positionH>
            <wp:positionV relativeFrom="paragraph">
              <wp:posOffset>3446780</wp:posOffset>
            </wp:positionV>
            <wp:extent cx="3093720" cy="800100"/>
            <wp:effectExtent l="171450" t="171450" r="373380" b="3810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3093720" cy="800100"/>
                    </a:xfrm>
                    <a:prstGeom prst="rect">
                      <a:avLst/>
                    </a:prstGeom>
                    <a:ln>
                      <a:solidFill>
                        <a:schemeClr val="tx1"/>
                      </a:solid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Pr>
          <w:noProof/>
        </w:rPr>
        <w:drawing>
          <wp:anchor distT="0" distB="0" distL="114300" distR="114300" simplePos="0" relativeHeight="251672576" behindDoc="0" locked="0" layoutInCell="1" allowOverlap="1" wp14:anchorId="35638CFA" wp14:editId="5B543DC5">
            <wp:simplePos x="0" y="0"/>
            <wp:positionH relativeFrom="column">
              <wp:posOffset>-567690</wp:posOffset>
            </wp:positionH>
            <wp:positionV relativeFrom="paragraph">
              <wp:posOffset>238761</wp:posOffset>
            </wp:positionV>
            <wp:extent cx="3087370" cy="2708910"/>
            <wp:effectExtent l="171450" t="171450" r="379730" b="3771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5">
                      <a:extLst>
                        <a:ext uri="{28A0092B-C50C-407E-A947-70E740481C1C}">
                          <a14:useLocalDpi xmlns:a14="http://schemas.microsoft.com/office/drawing/2010/main" val="0"/>
                        </a:ext>
                      </a:extLst>
                    </a:blip>
                    <a:srcRect t="36468"/>
                    <a:stretch/>
                  </pic:blipFill>
                  <pic:spPr bwMode="auto">
                    <a:xfrm>
                      <a:off x="0" y="0"/>
                      <a:ext cx="3087370" cy="270891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347D">
        <w:br w:type="page"/>
      </w:r>
    </w:p>
    <w:p w14:paraId="1952244C" w14:textId="6F4D2C0C" w:rsidR="004547B4" w:rsidRDefault="004547B4" w:rsidP="004547B4">
      <w:pPr>
        <w:pStyle w:val="Title"/>
      </w:pPr>
      <w:r>
        <w:lastRenderedPageBreak/>
        <w:t>Comparisons</w:t>
      </w:r>
    </w:p>
    <w:p w14:paraId="7E9FB7C6" w14:textId="078C8916" w:rsidR="004547B4" w:rsidRDefault="004547B4" w:rsidP="004547B4">
      <w:pPr>
        <w:pStyle w:val="Heading1"/>
      </w:pPr>
      <w:r>
        <w:t>First: Merge Sort (best/average/worst)</w:t>
      </w:r>
    </w:p>
    <w:p w14:paraId="5D877756" w14:textId="77777777" w:rsidR="004547B4" w:rsidRDefault="004547B4" w:rsidP="004547B4">
      <w:pPr>
        <w:pStyle w:val="Subtitle"/>
        <w:rPr>
          <w:rStyle w:val="IntenseReference"/>
          <w:color w:val="595959" w:themeColor="text1" w:themeTint="A6"/>
        </w:rPr>
      </w:pPr>
      <w:r w:rsidRPr="004547B4">
        <w:rPr>
          <w:rStyle w:val="IntenseReference"/>
          <w:color w:val="595959" w:themeColor="text1" w:themeTint="A6"/>
        </w:rPr>
        <w:t>the following table shows comparisons of best-average-worst case of merge sort on different input sizes:</w:t>
      </w:r>
    </w:p>
    <w:tbl>
      <w:tblPr>
        <w:tblStyle w:val="TableGrid"/>
        <w:tblW w:w="9720" w:type="dxa"/>
        <w:tblInd w:w="-2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0"/>
        <w:gridCol w:w="1080"/>
        <w:gridCol w:w="2678"/>
        <w:gridCol w:w="2778"/>
        <w:gridCol w:w="3004"/>
      </w:tblGrid>
      <w:tr w:rsidR="00E15EC9" w14:paraId="2E85DD3D" w14:textId="77777777" w:rsidTr="00E15EC9">
        <w:trPr>
          <w:gridBefore w:val="1"/>
          <w:wBefore w:w="180" w:type="dxa"/>
          <w:trHeight w:val="512"/>
        </w:trPr>
        <w:tc>
          <w:tcPr>
            <w:tcW w:w="1080" w:type="dxa"/>
          </w:tcPr>
          <w:p w14:paraId="3BCE25A2" w14:textId="38DAABBC" w:rsidR="00F9167C" w:rsidRDefault="00F9167C" w:rsidP="004547B4">
            <w:pPr>
              <w:pStyle w:val="Subtitle"/>
              <w:rPr>
                <w:rStyle w:val="IntenseReference"/>
              </w:rPr>
            </w:pPr>
            <w:bookmarkStart w:id="5" w:name="_Hlk73773519"/>
            <w:r>
              <w:rPr>
                <w:rStyle w:val="IntenseReference"/>
              </w:rPr>
              <w:t>Size of inputs</w:t>
            </w:r>
          </w:p>
        </w:tc>
        <w:tc>
          <w:tcPr>
            <w:tcW w:w="2678" w:type="dxa"/>
          </w:tcPr>
          <w:p w14:paraId="36B7533E" w14:textId="6C420531" w:rsidR="00F9167C" w:rsidRDefault="00F9167C" w:rsidP="004547B4">
            <w:pPr>
              <w:pStyle w:val="Subtitle"/>
              <w:rPr>
                <w:rStyle w:val="IntenseReference"/>
              </w:rPr>
            </w:pPr>
            <w:r>
              <w:rPr>
                <w:rStyle w:val="IntenseReference"/>
              </w:rPr>
              <w:t xml:space="preserve">Best </w:t>
            </w:r>
          </w:p>
        </w:tc>
        <w:tc>
          <w:tcPr>
            <w:tcW w:w="2778" w:type="dxa"/>
          </w:tcPr>
          <w:p w14:paraId="32014BD0" w14:textId="325D8F63" w:rsidR="00F9167C" w:rsidRDefault="00F9167C" w:rsidP="004547B4">
            <w:pPr>
              <w:pStyle w:val="Subtitle"/>
              <w:rPr>
                <w:rStyle w:val="IntenseReference"/>
              </w:rPr>
            </w:pPr>
            <w:r>
              <w:rPr>
                <w:rStyle w:val="IntenseReference"/>
              </w:rPr>
              <w:t>Average</w:t>
            </w:r>
          </w:p>
        </w:tc>
        <w:tc>
          <w:tcPr>
            <w:tcW w:w="3004" w:type="dxa"/>
          </w:tcPr>
          <w:p w14:paraId="76C63FAE" w14:textId="68EA2602" w:rsidR="00F9167C" w:rsidRDefault="00F9167C" w:rsidP="004547B4">
            <w:pPr>
              <w:pStyle w:val="Subtitle"/>
              <w:rPr>
                <w:rStyle w:val="IntenseReference"/>
              </w:rPr>
            </w:pPr>
            <w:r>
              <w:rPr>
                <w:rStyle w:val="IntenseReference"/>
              </w:rPr>
              <w:t>Worst</w:t>
            </w:r>
          </w:p>
        </w:tc>
      </w:tr>
      <w:tr w:rsidR="00E15EC9" w14:paraId="4448C588" w14:textId="77777777" w:rsidTr="00E15EC9">
        <w:trPr>
          <w:gridBefore w:val="1"/>
          <w:wBefore w:w="180" w:type="dxa"/>
          <w:trHeight w:val="2703"/>
        </w:trPr>
        <w:tc>
          <w:tcPr>
            <w:tcW w:w="1080" w:type="dxa"/>
          </w:tcPr>
          <w:p w14:paraId="395C9E52" w14:textId="78E72843" w:rsidR="00F9167C" w:rsidRPr="00F9167C" w:rsidRDefault="00F9167C" w:rsidP="004547B4">
            <w:pPr>
              <w:pStyle w:val="Subtitle"/>
              <w:rPr>
                <w:rStyle w:val="IntenseReference"/>
                <w:rFonts w:ascii="Calisto MT" w:hAnsi="Calisto MT"/>
              </w:rPr>
            </w:pPr>
            <w:r w:rsidRPr="00F9167C">
              <w:rPr>
                <w:rStyle w:val="IntenseReference"/>
                <w:rFonts w:ascii="Calisto MT" w:hAnsi="Calisto MT"/>
              </w:rPr>
              <w:t>100</w:t>
            </w:r>
          </w:p>
        </w:tc>
        <w:tc>
          <w:tcPr>
            <w:tcW w:w="2678" w:type="dxa"/>
          </w:tcPr>
          <w:p w14:paraId="60853DB5" w14:textId="3E1CAF15" w:rsidR="00F9167C" w:rsidRDefault="00F9167C" w:rsidP="004547B4">
            <w:pPr>
              <w:pStyle w:val="Subtitle"/>
              <w:rPr>
                <w:rStyle w:val="IntenseReference"/>
              </w:rPr>
            </w:pPr>
            <w:r>
              <w:rPr>
                <w:noProof/>
              </w:rPr>
              <w:drawing>
                <wp:anchor distT="0" distB="0" distL="114300" distR="114300" simplePos="0" relativeHeight="251681792" behindDoc="0" locked="0" layoutInCell="1" allowOverlap="1" wp14:anchorId="6D7588E0" wp14:editId="53BCD688">
                  <wp:simplePos x="0" y="0"/>
                  <wp:positionH relativeFrom="column">
                    <wp:posOffset>635</wp:posOffset>
                  </wp:positionH>
                  <wp:positionV relativeFrom="paragraph">
                    <wp:posOffset>111125</wp:posOffset>
                  </wp:positionV>
                  <wp:extent cx="1516095" cy="1400175"/>
                  <wp:effectExtent l="133350" t="114300" r="122555" b="1428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 r="64221"/>
                          <a:stretch/>
                        </pic:blipFill>
                        <pic:spPr bwMode="auto">
                          <a:xfrm>
                            <a:off x="0" y="0"/>
                            <a:ext cx="1516095" cy="1400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tc>
        <w:tc>
          <w:tcPr>
            <w:tcW w:w="2778" w:type="dxa"/>
          </w:tcPr>
          <w:p w14:paraId="729D2CB5" w14:textId="5BB4B1C9" w:rsidR="00F9167C" w:rsidRDefault="00F9167C" w:rsidP="004547B4">
            <w:pPr>
              <w:pStyle w:val="Subtitle"/>
              <w:rPr>
                <w:rStyle w:val="IntenseReference"/>
              </w:rPr>
            </w:pPr>
            <w:r>
              <w:rPr>
                <w:noProof/>
              </w:rPr>
              <w:drawing>
                <wp:anchor distT="0" distB="0" distL="114300" distR="114300" simplePos="0" relativeHeight="251680768" behindDoc="0" locked="0" layoutInCell="1" allowOverlap="1" wp14:anchorId="3E154795" wp14:editId="751E5213">
                  <wp:simplePos x="0" y="0"/>
                  <wp:positionH relativeFrom="column">
                    <wp:posOffset>47625</wp:posOffset>
                  </wp:positionH>
                  <wp:positionV relativeFrom="paragraph">
                    <wp:posOffset>111125</wp:posOffset>
                  </wp:positionV>
                  <wp:extent cx="1493520" cy="1400175"/>
                  <wp:effectExtent l="133350" t="114300" r="125730" b="1428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62843"/>
                          <a:stretch/>
                        </pic:blipFill>
                        <pic:spPr bwMode="auto">
                          <a:xfrm>
                            <a:off x="0" y="0"/>
                            <a:ext cx="1493520" cy="1400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tc>
        <w:tc>
          <w:tcPr>
            <w:tcW w:w="3004" w:type="dxa"/>
          </w:tcPr>
          <w:p w14:paraId="12C9016F" w14:textId="59B1C7C2" w:rsidR="00F9167C" w:rsidRDefault="00F9167C" w:rsidP="004547B4">
            <w:pPr>
              <w:pStyle w:val="Subtitle"/>
              <w:rPr>
                <w:rStyle w:val="IntenseReference"/>
              </w:rPr>
            </w:pPr>
            <w:r>
              <w:rPr>
                <w:noProof/>
              </w:rPr>
              <w:drawing>
                <wp:anchor distT="0" distB="0" distL="114300" distR="114300" simplePos="0" relativeHeight="251682816" behindDoc="0" locked="0" layoutInCell="1" allowOverlap="1" wp14:anchorId="14494B40" wp14:editId="7AF0855E">
                  <wp:simplePos x="0" y="0"/>
                  <wp:positionH relativeFrom="column">
                    <wp:posOffset>62865</wp:posOffset>
                  </wp:positionH>
                  <wp:positionV relativeFrom="paragraph">
                    <wp:posOffset>118745</wp:posOffset>
                  </wp:positionV>
                  <wp:extent cx="1668780" cy="1455420"/>
                  <wp:effectExtent l="133350" t="114300" r="140970" b="144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684" r="68376" b="-3973"/>
                          <a:stretch/>
                        </pic:blipFill>
                        <pic:spPr bwMode="auto">
                          <a:xfrm>
                            <a:off x="0" y="0"/>
                            <a:ext cx="1668780" cy="145542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p>
        </w:tc>
      </w:tr>
      <w:tr w:rsidR="00E15EC9" w14:paraId="10D11550" w14:textId="77777777" w:rsidTr="00E15EC9">
        <w:trPr>
          <w:gridBefore w:val="1"/>
          <w:wBefore w:w="180" w:type="dxa"/>
        </w:trPr>
        <w:tc>
          <w:tcPr>
            <w:tcW w:w="1080" w:type="dxa"/>
          </w:tcPr>
          <w:p w14:paraId="7B1BB40E" w14:textId="7A76A3BD" w:rsidR="00F9167C" w:rsidRDefault="00F9167C" w:rsidP="004547B4">
            <w:pPr>
              <w:pStyle w:val="Subtitle"/>
              <w:rPr>
                <w:rStyle w:val="IntenseReference"/>
              </w:rPr>
            </w:pPr>
            <w:r w:rsidRPr="00F9167C">
              <w:rPr>
                <w:rStyle w:val="IntenseReference"/>
                <w:rFonts w:ascii="Calisto MT" w:hAnsi="Calisto MT"/>
              </w:rPr>
              <w:t>10</w:t>
            </w:r>
            <w:r w:rsidR="00E15EC9">
              <w:rPr>
                <w:rStyle w:val="IntenseReference"/>
                <w:rFonts w:ascii="Calisto MT" w:hAnsi="Calisto MT"/>
              </w:rPr>
              <w:t>,</w:t>
            </w:r>
            <w:r>
              <w:rPr>
                <w:rStyle w:val="IntenseReference"/>
                <w:rFonts w:ascii="Calisto MT" w:hAnsi="Calisto MT"/>
              </w:rPr>
              <w:t>000</w:t>
            </w:r>
          </w:p>
        </w:tc>
        <w:tc>
          <w:tcPr>
            <w:tcW w:w="2678" w:type="dxa"/>
          </w:tcPr>
          <w:p w14:paraId="36CED3D0" w14:textId="68E6F9D9" w:rsidR="00F9167C" w:rsidRDefault="00F9167C" w:rsidP="004547B4">
            <w:pPr>
              <w:pStyle w:val="Subtitle"/>
              <w:rPr>
                <w:rStyle w:val="IntenseReference"/>
              </w:rPr>
            </w:pPr>
            <w:r>
              <w:rPr>
                <w:noProof/>
              </w:rPr>
              <w:drawing>
                <wp:inline distT="0" distB="0" distL="0" distR="0" wp14:anchorId="000BF2EC" wp14:editId="61244AFA">
                  <wp:extent cx="1417320" cy="1390650"/>
                  <wp:effectExtent l="114300" t="114300" r="106680" b="152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70593"/>
                          <a:stretch/>
                        </pic:blipFill>
                        <pic:spPr bwMode="auto">
                          <a:xfrm>
                            <a:off x="0" y="0"/>
                            <a:ext cx="1417320" cy="1390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c>
          <w:tcPr>
            <w:tcW w:w="2778" w:type="dxa"/>
          </w:tcPr>
          <w:p w14:paraId="37A0B17F" w14:textId="328E008A" w:rsidR="00F9167C" w:rsidRDefault="00F9167C" w:rsidP="004547B4">
            <w:pPr>
              <w:pStyle w:val="Subtitle"/>
              <w:rPr>
                <w:rStyle w:val="IntenseReference"/>
              </w:rPr>
            </w:pPr>
            <w:r>
              <w:rPr>
                <w:noProof/>
              </w:rPr>
              <w:drawing>
                <wp:inline distT="0" distB="0" distL="0" distR="0" wp14:anchorId="0CB7722C" wp14:editId="544569F4">
                  <wp:extent cx="1626870" cy="1402080"/>
                  <wp:effectExtent l="133350" t="114300" r="144780" b="140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r="60279" b="-2937"/>
                          <a:stretch/>
                        </pic:blipFill>
                        <pic:spPr bwMode="auto">
                          <a:xfrm>
                            <a:off x="0" y="0"/>
                            <a:ext cx="1626870" cy="140208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c>
          <w:tcPr>
            <w:tcW w:w="3004" w:type="dxa"/>
          </w:tcPr>
          <w:p w14:paraId="2AC6344C" w14:textId="199BD93C" w:rsidR="00F9167C" w:rsidRDefault="00E15EC9" w:rsidP="004547B4">
            <w:pPr>
              <w:pStyle w:val="Subtitle"/>
              <w:rPr>
                <w:rStyle w:val="IntenseReference"/>
              </w:rPr>
            </w:pPr>
            <w:r>
              <w:rPr>
                <w:noProof/>
              </w:rPr>
              <w:drawing>
                <wp:inline distT="0" distB="0" distL="0" distR="0" wp14:anchorId="0AE9969C" wp14:editId="5DBA7381">
                  <wp:extent cx="1493520" cy="1417320"/>
                  <wp:effectExtent l="133350" t="114300" r="125730" b="144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835" r="67401" b="-5753"/>
                          <a:stretch/>
                        </pic:blipFill>
                        <pic:spPr bwMode="auto">
                          <a:xfrm>
                            <a:off x="0" y="0"/>
                            <a:ext cx="1493520" cy="141732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r>
      <w:tr w:rsidR="00E15EC9" w14:paraId="7D9D98CE" w14:textId="77777777" w:rsidTr="00E15EC9">
        <w:trPr>
          <w:gridBefore w:val="1"/>
          <w:wBefore w:w="180" w:type="dxa"/>
        </w:trPr>
        <w:tc>
          <w:tcPr>
            <w:tcW w:w="1080" w:type="dxa"/>
          </w:tcPr>
          <w:p w14:paraId="128A38B0" w14:textId="34748A77" w:rsidR="00F9167C" w:rsidRDefault="00E15EC9" w:rsidP="004547B4">
            <w:pPr>
              <w:pStyle w:val="Subtitle"/>
              <w:rPr>
                <w:rStyle w:val="IntenseReference"/>
              </w:rPr>
            </w:pPr>
            <w:r w:rsidRPr="00F9167C">
              <w:rPr>
                <w:rStyle w:val="IntenseReference"/>
                <w:rFonts w:ascii="Calisto MT" w:hAnsi="Calisto MT"/>
              </w:rPr>
              <w:t>10</w:t>
            </w:r>
            <w:r>
              <w:rPr>
                <w:rStyle w:val="IntenseReference"/>
                <w:rFonts w:ascii="Calisto MT" w:hAnsi="Calisto MT"/>
              </w:rPr>
              <w:t>0,000</w:t>
            </w:r>
          </w:p>
        </w:tc>
        <w:tc>
          <w:tcPr>
            <w:tcW w:w="2678" w:type="dxa"/>
          </w:tcPr>
          <w:p w14:paraId="402B5F66" w14:textId="5EB3B331" w:rsidR="00F9167C" w:rsidRDefault="00E15EC9" w:rsidP="004547B4">
            <w:pPr>
              <w:pStyle w:val="Subtitle"/>
              <w:rPr>
                <w:rStyle w:val="IntenseReference"/>
              </w:rPr>
            </w:pPr>
            <w:r>
              <w:rPr>
                <w:noProof/>
              </w:rPr>
              <w:drawing>
                <wp:anchor distT="0" distB="0" distL="114300" distR="114300" simplePos="0" relativeHeight="251683840" behindDoc="0" locked="0" layoutInCell="1" allowOverlap="1" wp14:anchorId="2EEE398A" wp14:editId="420D005A">
                  <wp:simplePos x="0" y="0"/>
                  <wp:positionH relativeFrom="column">
                    <wp:posOffset>59055</wp:posOffset>
                  </wp:positionH>
                  <wp:positionV relativeFrom="paragraph">
                    <wp:posOffset>153670</wp:posOffset>
                  </wp:positionV>
                  <wp:extent cx="1455420" cy="1381125"/>
                  <wp:effectExtent l="133350" t="114300" r="125730" b="1619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63877"/>
                          <a:stretch/>
                        </pic:blipFill>
                        <pic:spPr bwMode="auto">
                          <a:xfrm>
                            <a:off x="0" y="0"/>
                            <a:ext cx="1455420" cy="1381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tc>
        <w:tc>
          <w:tcPr>
            <w:tcW w:w="2778" w:type="dxa"/>
          </w:tcPr>
          <w:p w14:paraId="5AF7B4E1" w14:textId="6F8FE7F1" w:rsidR="00F9167C" w:rsidRDefault="00E15EC9" w:rsidP="004547B4">
            <w:pPr>
              <w:pStyle w:val="Subtitle"/>
              <w:rPr>
                <w:rStyle w:val="IntenseReference"/>
              </w:rPr>
            </w:pPr>
            <w:r>
              <w:rPr>
                <w:noProof/>
              </w:rPr>
              <w:drawing>
                <wp:anchor distT="0" distB="0" distL="114300" distR="114300" simplePos="0" relativeHeight="251684864" behindDoc="0" locked="0" layoutInCell="1" allowOverlap="1" wp14:anchorId="7EC20993" wp14:editId="0455D1C9">
                  <wp:simplePos x="0" y="0"/>
                  <wp:positionH relativeFrom="column">
                    <wp:posOffset>124460</wp:posOffset>
                  </wp:positionH>
                  <wp:positionV relativeFrom="paragraph">
                    <wp:posOffset>153670</wp:posOffset>
                  </wp:positionV>
                  <wp:extent cx="1440180" cy="1390650"/>
                  <wp:effectExtent l="114300" t="114300" r="102870" b="1524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 r="61231" b="-2098"/>
                          <a:stretch/>
                        </pic:blipFill>
                        <pic:spPr bwMode="auto">
                          <a:xfrm>
                            <a:off x="0" y="0"/>
                            <a:ext cx="1440180" cy="13906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tc>
        <w:tc>
          <w:tcPr>
            <w:tcW w:w="3004" w:type="dxa"/>
          </w:tcPr>
          <w:p w14:paraId="6BE2F9FF" w14:textId="686A4E1F" w:rsidR="00F9167C" w:rsidRDefault="00E15EC9" w:rsidP="004547B4">
            <w:pPr>
              <w:pStyle w:val="Subtitle"/>
              <w:rPr>
                <w:rStyle w:val="IntenseReference"/>
              </w:rPr>
            </w:pPr>
            <w:r>
              <w:rPr>
                <w:noProof/>
              </w:rPr>
              <w:drawing>
                <wp:inline distT="0" distB="0" distL="0" distR="0" wp14:anchorId="5143F219" wp14:editId="35711655">
                  <wp:extent cx="1449705" cy="1493520"/>
                  <wp:effectExtent l="133350" t="114300" r="112395" b="144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85" t="-1233" r="65035" b="-6165"/>
                          <a:stretch/>
                        </pic:blipFill>
                        <pic:spPr bwMode="auto">
                          <a:xfrm>
                            <a:off x="0" y="0"/>
                            <a:ext cx="1449705" cy="149352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r>
      <w:tr w:rsidR="00E15EC9" w14:paraId="0A8E2499" w14:textId="77777777" w:rsidTr="00E15EC9">
        <w:tc>
          <w:tcPr>
            <w:tcW w:w="1260" w:type="dxa"/>
            <w:gridSpan w:val="2"/>
          </w:tcPr>
          <w:p w14:paraId="2A852A93" w14:textId="194AA214" w:rsidR="00F9167C" w:rsidRDefault="00E15EC9" w:rsidP="004547B4">
            <w:pPr>
              <w:pStyle w:val="Subtitle"/>
              <w:rPr>
                <w:rStyle w:val="IntenseReference"/>
              </w:rPr>
            </w:pPr>
            <w:r w:rsidRPr="00F9167C">
              <w:rPr>
                <w:rStyle w:val="IntenseReference"/>
                <w:rFonts w:ascii="Calisto MT" w:hAnsi="Calisto MT"/>
              </w:rPr>
              <w:lastRenderedPageBreak/>
              <w:t>1</w:t>
            </w:r>
            <w:r>
              <w:rPr>
                <w:rStyle w:val="IntenseReference"/>
                <w:rFonts w:ascii="Calisto MT" w:hAnsi="Calisto MT"/>
              </w:rPr>
              <w:t>,0</w:t>
            </w:r>
            <w:r w:rsidRPr="00F9167C">
              <w:rPr>
                <w:rStyle w:val="IntenseReference"/>
                <w:rFonts w:ascii="Calisto MT" w:hAnsi="Calisto MT"/>
              </w:rPr>
              <w:t>0</w:t>
            </w:r>
            <w:r>
              <w:rPr>
                <w:rStyle w:val="IntenseReference"/>
                <w:rFonts w:ascii="Calisto MT" w:hAnsi="Calisto MT"/>
              </w:rPr>
              <w:t>0,000</w:t>
            </w:r>
          </w:p>
        </w:tc>
        <w:tc>
          <w:tcPr>
            <w:tcW w:w="2678" w:type="dxa"/>
          </w:tcPr>
          <w:p w14:paraId="21FC09B4" w14:textId="178262CD" w:rsidR="00F9167C" w:rsidRDefault="00E15EC9" w:rsidP="004547B4">
            <w:pPr>
              <w:pStyle w:val="Subtitle"/>
              <w:rPr>
                <w:rStyle w:val="IntenseReference"/>
              </w:rPr>
            </w:pPr>
            <w:r>
              <w:rPr>
                <w:noProof/>
              </w:rPr>
              <w:drawing>
                <wp:anchor distT="0" distB="0" distL="114300" distR="114300" simplePos="0" relativeHeight="251686912" behindDoc="0" locked="0" layoutInCell="1" allowOverlap="1" wp14:anchorId="00150847" wp14:editId="625AC8E3">
                  <wp:simplePos x="0" y="0"/>
                  <wp:positionH relativeFrom="column">
                    <wp:posOffset>44450</wp:posOffset>
                  </wp:positionH>
                  <wp:positionV relativeFrom="paragraph">
                    <wp:posOffset>110490</wp:posOffset>
                  </wp:positionV>
                  <wp:extent cx="1432560" cy="1390650"/>
                  <wp:effectExtent l="133350" t="114300" r="110490" b="1524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59019"/>
                          <a:stretch/>
                        </pic:blipFill>
                        <pic:spPr bwMode="auto">
                          <a:xfrm>
                            <a:off x="0" y="0"/>
                            <a:ext cx="1432560" cy="1390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tc>
        <w:tc>
          <w:tcPr>
            <w:tcW w:w="2778" w:type="dxa"/>
          </w:tcPr>
          <w:p w14:paraId="5D0D0366" w14:textId="314D4DBB" w:rsidR="00F9167C" w:rsidRDefault="00E15EC9" w:rsidP="00E15EC9">
            <w:pPr>
              <w:pStyle w:val="Subtitle"/>
              <w:rPr>
                <w:rStyle w:val="IntenseReference"/>
              </w:rPr>
            </w:pPr>
            <w:r>
              <w:rPr>
                <w:noProof/>
              </w:rPr>
              <w:drawing>
                <wp:anchor distT="0" distB="0" distL="114300" distR="114300" simplePos="0" relativeHeight="251685888" behindDoc="0" locked="0" layoutInCell="1" allowOverlap="1" wp14:anchorId="7DABD5FF" wp14:editId="20DD3AAC">
                  <wp:simplePos x="0" y="0"/>
                  <wp:positionH relativeFrom="column">
                    <wp:posOffset>52070</wp:posOffset>
                  </wp:positionH>
                  <wp:positionV relativeFrom="paragraph">
                    <wp:posOffset>110490</wp:posOffset>
                  </wp:positionV>
                  <wp:extent cx="1516380" cy="1424940"/>
                  <wp:effectExtent l="133350" t="114300" r="121920" b="13716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1" r="59179" b="-3172"/>
                          <a:stretch/>
                        </pic:blipFill>
                        <pic:spPr bwMode="auto">
                          <a:xfrm>
                            <a:off x="0" y="0"/>
                            <a:ext cx="1516380" cy="142494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tc>
        <w:tc>
          <w:tcPr>
            <w:tcW w:w="3004" w:type="dxa"/>
          </w:tcPr>
          <w:p w14:paraId="5748450F" w14:textId="7C6EA61B" w:rsidR="00F9167C" w:rsidRDefault="00E15EC9" w:rsidP="004547B4">
            <w:pPr>
              <w:pStyle w:val="Subtitle"/>
              <w:rPr>
                <w:rStyle w:val="IntenseReference"/>
              </w:rPr>
            </w:pPr>
            <w:r>
              <w:rPr>
                <w:noProof/>
              </w:rPr>
              <w:drawing>
                <wp:inline distT="0" distB="0" distL="0" distR="0" wp14:anchorId="3BE76420" wp14:editId="110A9EE6">
                  <wp:extent cx="1440180" cy="1381125"/>
                  <wp:effectExtent l="133350" t="114300" r="121920" b="1619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71145"/>
                          <a:stretch/>
                        </pic:blipFill>
                        <pic:spPr bwMode="auto">
                          <a:xfrm>
                            <a:off x="0" y="0"/>
                            <a:ext cx="1440180" cy="1381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r>
    </w:tbl>
    <w:bookmarkEnd w:id="5"/>
    <w:p w14:paraId="0BF68EB7" w14:textId="19A23775" w:rsidR="00ED347D" w:rsidRPr="004547B4" w:rsidRDefault="00F67B22" w:rsidP="004547B4">
      <w:pPr>
        <w:pStyle w:val="Subtitle"/>
        <w:rPr>
          <w:rStyle w:val="IntenseReference"/>
        </w:rPr>
      </w:pPr>
      <w:r>
        <w:rPr>
          <w:rStyle w:val="IntenseReference"/>
          <w:noProof/>
          <w:color w:val="595959" w:themeColor="text1" w:themeTint="A6"/>
        </w:rPr>
        <w:drawing>
          <wp:anchor distT="0" distB="0" distL="114300" distR="114300" simplePos="0" relativeHeight="251689984" behindDoc="0" locked="0" layoutInCell="1" allowOverlap="1" wp14:anchorId="33EA90EE" wp14:editId="534421B9">
            <wp:simplePos x="0" y="0"/>
            <wp:positionH relativeFrom="column">
              <wp:posOffset>-647700</wp:posOffset>
            </wp:positionH>
            <wp:positionV relativeFrom="paragraph">
              <wp:posOffset>4681855</wp:posOffset>
            </wp:positionV>
            <wp:extent cx="3390900" cy="1981288"/>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90900" cy="1981288"/>
                    </a:xfrm>
                    <a:prstGeom prst="rect">
                      <a:avLst/>
                    </a:prstGeom>
                    <a:noFill/>
                  </pic:spPr>
                </pic:pic>
              </a:graphicData>
            </a:graphic>
            <wp14:sizeRelH relativeFrom="margin">
              <wp14:pctWidth>0</wp14:pctWidth>
            </wp14:sizeRelH>
            <wp14:sizeRelV relativeFrom="margin">
              <wp14:pctHeight>0</wp14:pctHeight>
            </wp14:sizeRelV>
          </wp:anchor>
        </w:drawing>
      </w:r>
      <w:r>
        <w:rPr>
          <w:rStyle w:val="IntenseReference"/>
          <w:noProof/>
        </w:rPr>
        <w:drawing>
          <wp:anchor distT="0" distB="0" distL="114300" distR="114300" simplePos="0" relativeHeight="251688960" behindDoc="0" locked="0" layoutInCell="1" allowOverlap="1" wp14:anchorId="79577EE9" wp14:editId="34D23D21">
            <wp:simplePos x="0" y="0"/>
            <wp:positionH relativeFrom="margin">
              <wp:posOffset>2924175</wp:posOffset>
            </wp:positionH>
            <wp:positionV relativeFrom="paragraph">
              <wp:posOffset>2673350</wp:posOffset>
            </wp:positionV>
            <wp:extent cx="3368040" cy="1967931"/>
            <wp:effectExtent l="0" t="0" r="381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68040" cy="1967931"/>
                    </a:xfrm>
                    <a:prstGeom prst="rect">
                      <a:avLst/>
                    </a:prstGeom>
                    <a:noFill/>
                  </pic:spPr>
                </pic:pic>
              </a:graphicData>
            </a:graphic>
            <wp14:sizeRelH relativeFrom="margin">
              <wp14:pctWidth>0</wp14:pctWidth>
            </wp14:sizeRelH>
            <wp14:sizeRelV relativeFrom="margin">
              <wp14:pctHeight>0</wp14:pctHeight>
            </wp14:sizeRelV>
          </wp:anchor>
        </w:drawing>
      </w:r>
      <w:r>
        <w:rPr>
          <w:rStyle w:val="IntenseReference"/>
          <w:noProof/>
          <w:color w:val="595959" w:themeColor="text1" w:themeTint="A6"/>
        </w:rPr>
        <w:drawing>
          <wp:anchor distT="0" distB="0" distL="114300" distR="114300" simplePos="0" relativeHeight="251687936" behindDoc="0" locked="0" layoutInCell="1" allowOverlap="1" wp14:anchorId="3DBB29AF" wp14:editId="03307282">
            <wp:simplePos x="0" y="0"/>
            <wp:positionH relativeFrom="column">
              <wp:posOffset>-716280</wp:posOffset>
            </wp:positionH>
            <wp:positionV relativeFrom="paragraph">
              <wp:posOffset>904875</wp:posOffset>
            </wp:positionV>
            <wp:extent cx="3520440" cy="1926590"/>
            <wp:effectExtent l="0" t="0" r="381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0440" cy="1926590"/>
                    </a:xfrm>
                    <a:prstGeom prst="rect">
                      <a:avLst/>
                    </a:prstGeom>
                    <a:noFill/>
                  </pic:spPr>
                </pic:pic>
              </a:graphicData>
            </a:graphic>
            <wp14:sizeRelH relativeFrom="margin">
              <wp14:pctWidth>0</wp14:pctWidth>
            </wp14:sizeRelH>
            <wp14:sizeRelV relativeFrom="margin">
              <wp14:pctHeight>0</wp14:pctHeight>
            </wp14:sizeRelV>
          </wp:anchor>
        </w:drawing>
      </w:r>
      <w:r w:rsidR="00E15EC9">
        <w:rPr>
          <w:rStyle w:val="IntenseReference"/>
        </w:rPr>
        <w:br/>
      </w:r>
      <w:bookmarkStart w:id="6" w:name="_Hlk73773995"/>
      <w:r w:rsidR="00E15EC9" w:rsidRPr="00E15EC9">
        <w:rPr>
          <w:rStyle w:val="IntenseReference"/>
          <w:color w:val="595959" w:themeColor="text1" w:themeTint="A6"/>
        </w:rPr>
        <w:t xml:space="preserve">We can clearly see in the table that the running time increases on increasing input size and increases more when it’s reversely ordered, so the following graph shows the relation of time and input size in the three cases:  </w:t>
      </w:r>
      <w:bookmarkEnd w:id="6"/>
      <w:r w:rsidR="00E15EC9">
        <w:rPr>
          <w:rStyle w:val="IntenseReference"/>
          <w:color w:val="595959" w:themeColor="text1" w:themeTint="A6"/>
        </w:rPr>
        <w:br/>
      </w:r>
      <w:r w:rsidR="00E15EC9">
        <w:rPr>
          <w:rStyle w:val="IntenseReference"/>
          <w:color w:val="595959" w:themeColor="text1" w:themeTint="A6"/>
        </w:rPr>
        <w:br/>
      </w:r>
      <w:r w:rsidR="00ED347D" w:rsidRPr="004547B4">
        <w:rPr>
          <w:rStyle w:val="IntenseReference"/>
        </w:rPr>
        <w:br w:type="page"/>
      </w:r>
    </w:p>
    <w:p w14:paraId="488109B3" w14:textId="6F12917F" w:rsidR="00ED347D" w:rsidRDefault="00F67B22" w:rsidP="00F67B22">
      <w:pPr>
        <w:pStyle w:val="Heading1"/>
      </w:pPr>
      <w:r>
        <w:lastRenderedPageBreak/>
        <w:t>Second: bubble sort</w:t>
      </w:r>
    </w:p>
    <w:p w14:paraId="3664A48E" w14:textId="6138C8F2" w:rsidR="00F67B22" w:rsidRPr="00A53790" w:rsidRDefault="00A53790" w:rsidP="00A53790">
      <w:pPr>
        <w:pStyle w:val="Subtitle"/>
        <w:rPr>
          <w:b/>
          <w:bCs/>
          <w:i/>
          <w:iCs/>
          <w:caps w:val="0"/>
        </w:rPr>
      </w:pPr>
      <w:r w:rsidRPr="004547B4">
        <w:rPr>
          <w:rStyle w:val="IntenseReference"/>
          <w:color w:val="595959" w:themeColor="text1" w:themeTint="A6"/>
        </w:rPr>
        <w:t xml:space="preserve">the following table shows comparisons of best-average-worst case of </w:t>
      </w:r>
      <w:r>
        <w:rPr>
          <w:rStyle w:val="IntenseReference"/>
          <w:color w:val="595959" w:themeColor="text1" w:themeTint="A6"/>
        </w:rPr>
        <w:t>bubble</w:t>
      </w:r>
      <w:r w:rsidRPr="004547B4">
        <w:rPr>
          <w:rStyle w:val="IntenseReference"/>
          <w:color w:val="595959" w:themeColor="text1" w:themeTint="A6"/>
        </w:rPr>
        <w:t xml:space="preserve"> sort on different input sizes:</w:t>
      </w:r>
    </w:p>
    <w:tbl>
      <w:tblPr>
        <w:tblStyle w:val="TableGrid"/>
        <w:tblW w:w="9720" w:type="dxa"/>
        <w:tblInd w:w="-2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0"/>
        <w:gridCol w:w="1080"/>
        <w:gridCol w:w="2678"/>
        <w:gridCol w:w="2778"/>
        <w:gridCol w:w="3004"/>
      </w:tblGrid>
      <w:tr w:rsidR="00A53790" w14:paraId="23FCB700" w14:textId="77777777" w:rsidTr="00051AE9">
        <w:trPr>
          <w:gridBefore w:val="1"/>
          <w:wBefore w:w="180" w:type="dxa"/>
          <w:trHeight w:val="512"/>
        </w:trPr>
        <w:tc>
          <w:tcPr>
            <w:tcW w:w="1080" w:type="dxa"/>
          </w:tcPr>
          <w:p w14:paraId="731371CF" w14:textId="77777777" w:rsidR="00A53790" w:rsidRDefault="00A53790" w:rsidP="00051AE9">
            <w:pPr>
              <w:pStyle w:val="Subtitle"/>
              <w:rPr>
                <w:rStyle w:val="IntenseReference"/>
              </w:rPr>
            </w:pPr>
            <w:r>
              <w:rPr>
                <w:rStyle w:val="IntenseReference"/>
              </w:rPr>
              <w:t>Size of inputs</w:t>
            </w:r>
          </w:p>
        </w:tc>
        <w:tc>
          <w:tcPr>
            <w:tcW w:w="2678" w:type="dxa"/>
          </w:tcPr>
          <w:p w14:paraId="4C01F9D3" w14:textId="77777777" w:rsidR="00A53790" w:rsidRDefault="00A53790" w:rsidP="00051AE9">
            <w:pPr>
              <w:pStyle w:val="Subtitle"/>
              <w:rPr>
                <w:rStyle w:val="IntenseReference"/>
              </w:rPr>
            </w:pPr>
            <w:r>
              <w:rPr>
                <w:rStyle w:val="IntenseReference"/>
              </w:rPr>
              <w:t xml:space="preserve">Best </w:t>
            </w:r>
          </w:p>
        </w:tc>
        <w:tc>
          <w:tcPr>
            <w:tcW w:w="2778" w:type="dxa"/>
          </w:tcPr>
          <w:p w14:paraId="02D9F596" w14:textId="77777777" w:rsidR="00A53790" w:rsidRDefault="00A53790" w:rsidP="00051AE9">
            <w:pPr>
              <w:pStyle w:val="Subtitle"/>
              <w:rPr>
                <w:rStyle w:val="IntenseReference"/>
              </w:rPr>
            </w:pPr>
            <w:r>
              <w:rPr>
                <w:rStyle w:val="IntenseReference"/>
              </w:rPr>
              <w:t>Average</w:t>
            </w:r>
          </w:p>
        </w:tc>
        <w:tc>
          <w:tcPr>
            <w:tcW w:w="3004" w:type="dxa"/>
          </w:tcPr>
          <w:p w14:paraId="7EAF3E79" w14:textId="77777777" w:rsidR="00A53790" w:rsidRDefault="00A53790" w:rsidP="00051AE9">
            <w:pPr>
              <w:pStyle w:val="Subtitle"/>
              <w:rPr>
                <w:rStyle w:val="IntenseReference"/>
              </w:rPr>
            </w:pPr>
            <w:r>
              <w:rPr>
                <w:rStyle w:val="IntenseReference"/>
              </w:rPr>
              <w:t>Worst</w:t>
            </w:r>
          </w:p>
        </w:tc>
      </w:tr>
      <w:tr w:rsidR="00A53790" w14:paraId="6099C4B8" w14:textId="77777777" w:rsidTr="00051AE9">
        <w:trPr>
          <w:gridBefore w:val="1"/>
          <w:wBefore w:w="180" w:type="dxa"/>
          <w:trHeight w:val="2703"/>
        </w:trPr>
        <w:tc>
          <w:tcPr>
            <w:tcW w:w="1080" w:type="dxa"/>
          </w:tcPr>
          <w:p w14:paraId="31053BF7" w14:textId="77777777" w:rsidR="00A53790" w:rsidRPr="00F9167C" w:rsidRDefault="00A53790" w:rsidP="00051AE9">
            <w:pPr>
              <w:pStyle w:val="Subtitle"/>
              <w:rPr>
                <w:rStyle w:val="IntenseReference"/>
                <w:rFonts w:ascii="Calisto MT" w:hAnsi="Calisto MT"/>
              </w:rPr>
            </w:pPr>
            <w:r w:rsidRPr="00F9167C">
              <w:rPr>
                <w:rStyle w:val="IntenseReference"/>
                <w:rFonts w:ascii="Calisto MT" w:hAnsi="Calisto MT"/>
              </w:rPr>
              <w:t>100</w:t>
            </w:r>
          </w:p>
        </w:tc>
        <w:tc>
          <w:tcPr>
            <w:tcW w:w="2678" w:type="dxa"/>
          </w:tcPr>
          <w:p w14:paraId="30DA38B7" w14:textId="439C2C0D" w:rsidR="00A53790" w:rsidRDefault="00A53790" w:rsidP="00051AE9">
            <w:pPr>
              <w:pStyle w:val="Subtitle"/>
              <w:rPr>
                <w:rStyle w:val="IntenseReference"/>
              </w:rPr>
            </w:pPr>
            <w:r>
              <w:rPr>
                <w:noProof/>
              </w:rPr>
              <w:drawing>
                <wp:inline distT="0" distB="0" distL="0" distR="0" wp14:anchorId="5952D812" wp14:editId="50799C12">
                  <wp:extent cx="1432560" cy="1188720"/>
                  <wp:effectExtent l="133350" t="114300" r="129540" b="1638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75897"/>
                          <a:stretch/>
                        </pic:blipFill>
                        <pic:spPr bwMode="auto">
                          <a:xfrm>
                            <a:off x="0" y="0"/>
                            <a:ext cx="1432560" cy="1188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c>
          <w:tcPr>
            <w:tcW w:w="2778" w:type="dxa"/>
          </w:tcPr>
          <w:p w14:paraId="3EBE90FC" w14:textId="5CC9BBFB" w:rsidR="00A53790" w:rsidRDefault="00A53790" w:rsidP="00051AE9">
            <w:pPr>
              <w:pStyle w:val="Subtitle"/>
              <w:rPr>
                <w:rStyle w:val="IntenseReference"/>
              </w:rPr>
            </w:pPr>
            <w:r>
              <w:rPr>
                <w:noProof/>
              </w:rPr>
              <w:drawing>
                <wp:inline distT="0" distB="0" distL="0" distR="0" wp14:anchorId="423D8126" wp14:editId="18E70261">
                  <wp:extent cx="1363980" cy="1322070"/>
                  <wp:effectExtent l="114300" t="114300" r="102870" b="1447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70377"/>
                          <a:stretch/>
                        </pic:blipFill>
                        <pic:spPr bwMode="auto">
                          <a:xfrm>
                            <a:off x="0" y="0"/>
                            <a:ext cx="1368793" cy="132673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c>
          <w:tcPr>
            <w:tcW w:w="3004" w:type="dxa"/>
          </w:tcPr>
          <w:p w14:paraId="2FCCD87B" w14:textId="1BD5B186" w:rsidR="00A53790" w:rsidRDefault="00A53790" w:rsidP="00051AE9">
            <w:pPr>
              <w:pStyle w:val="Subtitle"/>
              <w:rPr>
                <w:rStyle w:val="IntenseReference"/>
              </w:rPr>
            </w:pPr>
            <w:r>
              <w:rPr>
                <w:noProof/>
              </w:rPr>
              <w:drawing>
                <wp:inline distT="0" distB="0" distL="0" distR="0" wp14:anchorId="70082124" wp14:editId="3D5267B6">
                  <wp:extent cx="1386840" cy="1261110"/>
                  <wp:effectExtent l="133350" t="114300" r="137160" b="1676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76667"/>
                          <a:stretch/>
                        </pic:blipFill>
                        <pic:spPr bwMode="auto">
                          <a:xfrm>
                            <a:off x="0" y="0"/>
                            <a:ext cx="1386840" cy="1261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r>
      <w:tr w:rsidR="00A53790" w14:paraId="6C883BD1" w14:textId="77777777" w:rsidTr="00051AE9">
        <w:trPr>
          <w:gridBefore w:val="1"/>
          <w:wBefore w:w="180" w:type="dxa"/>
        </w:trPr>
        <w:tc>
          <w:tcPr>
            <w:tcW w:w="1080" w:type="dxa"/>
          </w:tcPr>
          <w:p w14:paraId="061C9F1D" w14:textId="77777777" w:rsidR="00A53790" w:rsidRDefault="00A53790" w:rsidP="00051AE9">
            <w:pPr>
              <w:pStyle w:val="Subtitle"/>
              <w:rPr>
                <w:rStyle w:val="IntenseReference"/>
              </w:rPr>
            </w:pPr>
            <w:r w:rsidRPr="00F9167C">
              <w:rPr>
                <w:rStyle w:val="IntenseReference"/>
                <w:rFonts w:ascii="Calisto MT" w:hAnsi="Calisto MT"/>
              </w:rPr>
              <w:t>10</w:t>
            </w:r>
            <w:r>
              <w:rPr>
                <w:rStyle w:val="IntenseReference"/>
                <w:rFonts w:ascii="Calisto MT" w:hAnsi="Calisto MT"/>
              </w:rPr>
              <w:t>,000</w:t>
            </w:r>
          </w:p>
        </w:tc>
        <w:tc>
          <w:tcPr>
            <w:tcW w:w="2678" w:type="dxa"/>
          </w:tcPr>
          <w:p w14:paraId="1310CDF7" w14:textId="6E7CCC3D" w:rsidR="00A53790" w:rsidRDefault="00A53790" w:rsidP="00051AE9">
            <w:pPr>
              <w:pStyle w:val="Subtitle"/>
              <w:rPr>
                <w:rStyle w:val="IntenseReference"/>
              </w:rPr>
            </w:pPr>
            <w:r>
              <w:rPr>
                <w:noProof/>
              </w:rPr>
              <w:drawing>
                <wp:inline distT="0" distB="0" distL="0" distR="0" wp14:anchorId="44B4253D" wp14:editId="3FAA06DE">
                  <wp:extent cx="1508760" cy="1390650"/>
                  <wp:effectExtent l="133350" t="114300" r="110490" b="1524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r="64564"/>
                          <a:stretch/>
                        </pic:blipFill>
                        <pic:spPr bwMode="auto">
                          <a:xfrm>
                            <a:off x="0" y="0"/>
                            <a:ext cx="1508760" cy="1390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c>
          <w:tcPr>
            <w:tcW w:w="2778" w:type="dxa"/>
          </w:tcPr>
          <w:p w14:paraId="06BA3993" w14:textId="0B21E83D" w:rsidR="00A53790" w:rsidRDefault="00A53790" w:rsidP="00051AE9">
            <w:pPr>
              <w:pStyle w:val="Subtitle"/>
              <w:rPr>
                <w:rStyle w:val="IntenseReference"/>
              </w:rPr>
            </w:pPr>
            <w:r>
              <w:rPr>
                <w:noProof/>
              </w:rPr>
              <w:drawing>
                <wp:inline distT="0" distB="0" distL="0" distR="0" wp14:anchorId="2ED713F3" wp14:editId="52970E2E">
                  <wp:extent cx="1524000" cy="1400175"/>
                  <wp:effectExtent l="133350" t="114300" r="133350" b="1428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62264"/>
                          <a:stretch/>
                        </pic:blipFill>
                        <pic:spPr bwMode="auto">
                          <a:xfrm>
                            <a:off x="0" y="0"/>
                            <a:ext cx="1524000" cy="1400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c>
          <w:tcPr>
            <w:tcW w:w="3004" w:type="dxa"/>
          </w:tcPr>
          <w:p w14:paraId="313F82C3" w14:textId="40F2BFAD" w:rsidR="00A53790" w:rsidRDefault="00A53790" w:rsidP="00051AE9">
            <w:pPr>
              <w:pStyle w:val="Subtitle"/>
              <w:rPr>
                <w:rStyle w:val="IntenseReference"/>
              </w:rPr>
            </w:pPr>
            <w:r>
              <w:rPr>
                <w:noProof/>
              </w:rPr>
              <w:drawing>
                <wp:inline distT="0" distB="0" distL="0" distR="0" wp14:anchorId="3BB01E99" wp14:editId="332C4BF6">
                  <wp:extent cx="1440180" cy="1400175"/>
                  <wp:effectExtent l="114300" t="114300" r="102870" b="1428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68302"/>
                          <a:stretch/>
                        </pic:blipFill>
                        <pic:spPr bwMode="auto">
                          <a:xfrm>
                            <a:off x="0" y="0"/>
                            <a:ext cx="1440180" cy="1400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r>
      <w:tr w:rsidR="00A53790" w14:paraId="1D8A3C59" w14:textId="77777777" w:rsidTr="00051AE9">
        <w:trPr>
          <w:gridBefore w:val="1"/>
          <w:wBefore w:w="180" w:type="dxa"/>
        </w:trPr>
        <w:tc>
          <w:tcPr>
            <w:tcW w:w="1080" w:type="dxa"/>
          </w:tcPr>
          <w:p w14:paraId="416BBDFB" w14:textId="77777777" w:rsidR="00A53790" w:rsidRDefault="00A53790" w:rsidP="00051AE9">
            <w:pPr>
              <w:pStyle w:val="Subtitle"/>
              <w:rPr>
                <w:rStyle w:val="IntenseReference"/>
              </w:rPr>
            </w:pPr>
            <w:r w:rsidRPr="00F9167C">
              <w:rPr>
                <w:rStyle w:val="IntenseReference"/>
                <w:rFonts w:ascii="Calisto MT" w:hAnsi="Calisto MT"/>
              </w:rPr>
              <w:t>10</w:t>
            </w:r>
            <w:r>
              <w:rPr>
                <w:rStyle w:val="IntenseReference"/>
                <w:rFonts w:ascii="Calisto MT" w:hAnsi="Calisto MT"/>
              </w:rPr>
              <w:t>0,000</w:t>
            </w:r>
          </w:p>
        </w:tc>
        <w:tc>
          <w:tcPr>
            <w:tcW w:w="2678" w:type="dxa"/>
          </w:tcPr>
          <w:p w14:paraId="5D64262A" w14:textId="0B26FE71" w:rsidR="00A53790" w:rsidRDefault="00A53790" w:rsidP="00051AE9">
            <w:pPr>
              <w:pStyle w:val="Subtitle"/>
              <w:rPr>
                <w:rStyle w:val="IntenseReference"/>
              </w:rPr>
            </w:pPr>
            <w:r>
              <w:rPr>
                <w:noProof/>
              </w:rPr>
              <w:drawing>
                <wp:anchor distT="0" distB="0" distL="114300" distR="114300" simplePos="0" relativeHeight="251693056" behindDoc="0" locked="0" layoutInCell="1" allowOverlap="1" wp14:anchorId="71FBFD35" wp14:editId="45130EBC">
                  <wp:simplePos x="0" y="0"/>
                  <wp:positionH relativeFrom="column">
                    <wp:posOffset>13970</wp:posOffset>
                  </wp:positionH>
                  <wp:positionV relativeFrom="paragraph">
                    <wp:posOffset>106045</wp:posOffset>
                  </wp:positionV>
                  <wp:extent cx="1524000" cy="1390650"/>
                  <wp:effectExtent l="133350" t="114300" r="114300" b="15240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r="61814"/>
                          <a:stretch/>
                        </pic:blipFill>
                        <pic:spPr bwMode="auto">
                          <a:xfrm>
                            <a:off x="0" y="0"/>
                            <a:ext cx="1524000" cy="1390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tc>
        <w:tc>
          <w:tcPr>
            <w:tcW w:w="2778" w:type="dxa"/>
          </w:tcPr>
          <w:p w14:paraId="66190D3F" w14:textId="15963DEB" w:rsidR="00A53790" w:rsidRDefault="00A53790" w:rsidP="00051AE9">
            <w:pPr>
              <w:pStyle w:val="Subtitle"/>
              <w:rPr>
                <w:rStyle w:val="IntenseReference"/>
              </w:rPr>
            </w:pPr>
            <w:r>
              <w:rPr>
                <w:noProof/>
              </w:rPr>
              <w:drawing>
                <wp:anchor distT="0" distB="0" distL="114300" distR="114300" simplePos="0" relativeHeight="251694080" behindDoc="0" locked="0" layoutInCell="1" allowOverlap="1" wp14:anchorId="3FD226BB" wp14:editId="095C78B8">
                  <wp:simplePos x="0" y="0"/>
                  <wp:positionH relativeFrom="column">
                    <wp:posOffset>44450</wp:posOffset>
                  </wp:positionH>
                  <wp:positionV relativeFrom="paragraph">
                    <wp:posOffset>106045</wp:posOffset>
                  </wp:positionV>
                  <wp:extent cx="1504950" cy="1394460"/>
                  <wp:effectExtent l="133350" t="114300" r="133350" b="14859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l="1" t="-1667" r="62469" b="1"/>
                          <a:stretch/>
                        </pic:blipFill>
                        <pic:spPr bwMode="auto">
                          <a:xfrm>
                            <a:off x="0" y="0"/>
                            <a:ext cx="1504950" cy="139446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anchor>
              </w:drawing>
            </w:r>
          </w:p>
        </w:tc>
        <w:tc>
          <w:tcPr>
            <w:tcW w:w="3004" w:type="dxa"/>
          </w:tcPr>
          <w:p w14:paraId="6A1E0A9E" w14:textId="2FD3085F" w:rsidR="00A53790" w:rsidRDefault="006A2ACA" w:rsidP="00051AE9">
            <w:pPr>
              <w:pStyle w:val="Subtitle"/>
              <w:rPr>
                <w:rStyle w:val="IntenseReference"/>
              </w:rPr>
            </w:pPr>
            <w:r>
              <w:rPr>
                <w:noProof/>
              </w:rPr>
              <w:drawing>
                <wp:inline distT="0" distB="0" distL="0" distR="0" wp14:anchorId="4DF4F835" wp14:editId="13ADD816">
                  <wp:extent cx="1584960" cy="1390650"/>
                  <wp:effectExtent l="133350" t="114300" r="148590" b="1524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63022"/>
                          <a:stretch/>
                        </pic:blipFill>
                        <pic:spPr bwMode="auto">
                          <a:xfrm>
                            <a:off x="0" y="0"/>
                            <a:ext cx="1584960" cy="1390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r>
      <w:tr w:rsidR="00A53790" w14:paraId="4EDF93C5" w14:textId="77777777" w:rsidTr="00051AE9">
        <w:tc>
          <w:tcPr>
            <w:tcW w:w="1260" w:type="dxa"/>
            <w:gridSpan w:val="2"/>
          </w:tcPr>
          <w:p w14:paraId="5B39D9DA" w14:textId="77777777" w:rsidR="00A53790" w:rsidRDefault="00A53790" w:rsidP="00051AE9">
            <w:pPr>
              <w:pStyle w:val="Subtitle"/>
              <w:rPr>
                <w:rStyle w:val="IntenseReference"/>
              </w:rPr>
            </w:pPr>
            <w:r w:rsidRPr="00F9167C">
              <w:rPr>
                <w:rStyle w:val="IntenseReference"/>
                <w:rFonts w:ascii="Calisto MT" w:hAnsi="Calisto MT"/>
              </w:rPr>
              <w:lastRenderedPageBreak/>
              <w:t>1</w:t>
            </w:r>
            <w:r>
              <w:rPr>
                <w:rStyle w:val="IntenseReference"/>
                <w:rFonts w:ascii="Calisto MT" w:hAnsi="Calisto MT"/>
              </w:rPr>
              <w:t>,0</w:t>
            </w:r>
            <w:r w:rsidRPr="00F9167C">
              <w:rPr>
                <w:rStyle w:val="IntenseReference"/>
                <w:rFonts w:ascii="Calisto MT" w:hAnsi="Calisto MT"/>
              </w:rPr>
              <w:t>0</w:t>
            </w:r>
            <w:r>
              <w:rPr>
                <w:rStyle w:val="IntenseReference"/>
                <w:rFonts w:ascii="Calisto MT" w:hAnsi="Calisto MT"/>
              </w:rPr>
              <w:t>0,000</w:t>
            </w:r>
          </w:p>
        </w:tc>
        <w:tc>
          <w:tcPr>
            <w:tcW w:w="2678" w:type="dxa"/>
          </w:tcPr>
          <w:p w14:paraId="556770E3" w14:textId="133D043B" w:rsidR="00A53790" w:rsidRDefault="006A2ACA" w:rsidP="00051AE9">
            <w:pPr>
              <w:pStyle w:val="Subtitle"/>
              <w:rPr>
                <w:rStyle w:val="IntenseReference"/>
              </w:rPr>
            </w:pPr>
            <w:r>
              <w:rPr>
                <w:noProof/>
              </w:rPr>
              <w:drawing>
                <wp:anchor distT="0" distB="0" distL="114300" distR="114300" simplePos="0" relativeHeight="251691008" behindDoc="0" locked="0" layoutInCell="1" allowOverlap="1" wp14:anchorId="26D803EE" wp14:editId="3ECA5A82">
                  <wp:simplePos x="0" y="0"/>
                  <wp:positionH relativeFrom="column">
                    <wp:posOffset>13970</wp:posOffset>
                  </wp:positionH>
                  <wp:positionV relativeFrom="paragraph">
                    <wp:posOffset>148590</wp:posOffset>
                  </wp:positionV>
                  <wp:extent cx="1520190" cy="1428750"/>
                  <wp:effectExtent l="133350" t="114300" r="137160" b="1524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r="66329"/>
                          <a:stretch/>
                        </pic:blipFill>
                        <pic:spPr bwMode="auto">
                          <a:xfrm>
                            <a:off x="0" y="0"/>
                            <a:ext cx="1520190" cy="14287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anchor>
              </w:drawing>
            </w:r>
          </w:p>
        </w:tc>
        <w:tc>
          <w:tcPr>
            <w:tcW w:w="2778" w:type="dxa"/>
          </w:tcPr>
          <w:p w14:paraId="7C62957E" w14:textId="7DFA4ED0" w:rsidR="00A53790" w:rsidRDefault="006A2ACA" w:rsidP="00051AE9">
            <w:pPr>
              <w:pStyle w:val="Subtitle"/>
              <w:rPr>
                <w:rStyle w:val="IntenseReference"/>
              </w:rPr>
            </w:pPr>
            <w:r>
              <w:rPr>
                <w:noProof/>
              </w:rPr>
              <w:drawing>
                <wp:anchor distT="0" distB="0" distL="114300" distR="114300" simplePos="0" relativeHeight="251692032" behindDoc="0" locked="0" layoutInCell="1" allowOverlap="1" wp14:anchorId="06AE6E4A" wp14:editId="34D507D4">
                  <wp:simplePos x="0" y="0"/>
                  <wp:positionH relativeFrom="column">
                    <wp:posOffset>6350</wp:posOffset>
                  </wp:positionH>
                  <wp:positionV relativeFrom="paragraph">
                    <wp:posOffset>163830</wp:posOffset>
                  </wp:positionV>
                  <wp:extent cx="1584960" cy="1390650"/>
                  <wp:effectExtent l="133350" t="114300" r="148590" b="1524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r="58086"/>
                          <a:stretch/>
                        </pic:blipFill>
                        <pic:spPr bwMode="auto">
                          <a:xfrm>
                            <a:off x="0" y="0"/>
                            <a:ext cx="1584960" cy="1390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tc>
        <w:tc>
          <w:tcPr>
            <w:tcW w:w="3004" w:type="dxa"/>
          </w:tcPr>
          <w:p w14:paraId="6D0E0B97" w14:textId="519850F4" w:rsidR="00A53790" w:rsidRDefault="006A2ACA" w:rsidP="00051AE9">
            <w:pPr>
              <w:pStyle w:val="Subtitle"/>
              <w:rPr>
                <w:rStyle w:val="IntenseReference"/>
              </w:rPr>
            </w:pPr>
            <w:r>
              <w:rPr>
                <w:noProof/>
              </w:rPr>
              <w:drawing>
                <wp:inline distT="0" distB="0" distL="0" distR="0" wp14:anchorId="5B666ECA" wp14:editId="1E35AA28">
                  <wp:extent cx="1485900" cy="1400175"/>
                  <wp:effectExtent l="133350" t="114300" r="133350" b="1428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r="56302"/>
                          <a:stretch/>
                        </pic:blipFill>
                        <pic:spPr bwMode="auto">
                          <a:xfrm>
                            <a:off x="0" y="0"/>
                            <a:ext cx="1485900" cy="1400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r>
    </w:tbl>
    <w:p w14:paraId="4356EBDB" w14:textId="275A6442" w:rsidR="0070667B" w:rsidRPr="006A2ACA" w:rsidRDefault="006A2ACA">
      <w:pPr>
        <w:rPr>
          <w:rStyle w:val="IntenseReference"/>
          <w:color w:val="595959" w:themeColor="text1" w:themeTint="A6"/>
          <w:sz w:val="21"/>
          <w:szCs w:val="21"/>
        </w:rPr>
      </w:pPr>
      <w:r>
        <w:rPr>
          <w:rStyle w:val="IntenseReference"/>
          <w:noProof/>
          <w:color w:val="595959" w:themeColor="text1" w:themeTint="A6"/>
          <w:sz w:val="21"/>
          <w:szCs w:val="21"/>
        </w:rPr>
        <w:drawing>
          <wp:anchor distT="0" distB="0" distL="114300" distR="114300" simplePos="0" relativeHeight="251695104" behindDoc="0" locked="0" layoutInCell="1" allowOverlap="1" wp14:anchorId="49F7C04E" wp14:editId="5054B353">
            <wp:simplePos x="0" y="0"/>
            <wp:positionH relativeFrom="column">
              <wp:posOffset>-883920</wp:posOffset>
            </wp:positionH>
            <wp:positionV relativeFrom="paragraph">
              <wp:posOffset>1092200</wp:posOffset>
            </wp:positionV>
            <wp:extent cx="3409315" cy="1992042"/>
            <wp:effectExtent l="0" t="0" r="635" b="825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409315" cy="1992042"/>
                    </a:xfrm>
                    <a:prstGeom prst="rect">
                      <a:avLst/>
                    </a:prstGeom>
                    <a:noFill/>
                  </pic:spPr>
                </pic:pic>
              </a:graphicData>
            </a:graphic>
            <wp14:sizeRelH relativeFrom="margin">
              <wp14:pctWidth>0</wp14:pctWidth>
            </wp14:sizeRelH>
            <wp14:sizeRelV relativeFrom="margin">
              <wp14:pctHeight>0</wp14:pctHeight>
            </wp14:sizeRelV>
          </wp:anchor>
        </w:drawing>
      </w:r>
      <w:r w:rsidRPr="006A2ACA">
        <w:rPr>
          <w:rStyle w:val="IntenseReference"/>
          <w:color w:val="595959" w:themeColor="text1" w:themeTint="A6"/>
        </w:rPr>
        <w:br/>
      </w:r>
      <w:r w:rsidRPr="006A2ACA">
        <w:rPr>
          <w:rStyle w:val="IntenseReference"/>
          <w:color w:val="595959" w:themeColor="text1" w:themeTint="A6"/>
          <w:sz w:val="21"/>
          <w:szCs w:val="21"/>
        </w:rPr>
        <w:t xml:space="preserve">We can clearly see in the table that the running time increases on increasing input size and increases more when it’s reversely ordered, so the following graph shows the relation of time and input size in the three cases:  </w:t>
      </w:r>
      <w:r w:rsidRPr="006A2ACA">
        <w:rPr>
          <w:rStyle w:val="IntenseReference"/>
          <w:color w:val="595959" w:themeColor="text1" w:themeTint="A6"/>
          <w:sz w:val="21"/>
          <w:szCs w:val="21"/>
        </w:rPr>
        <w:br/>
      </w:r>
      <w:r w:rsidRPr="006A2ACA">
        <w:rPr>
          <w:rStyle w:val="IntenseReference"/>
          <w:color w:val="595959" w:themeColor="text1" w:themeTint="A6"/>
          <w:sz w:val="21"/>
          <w:szCs w:val="21"/>
        </w:rPr>
        <w:br/>
      </w:r>
      <w:r w:rsidRPr="006A2ACA">
        <w:rPr>
          <w:rStyle w:val="IntenseReference"/>
          <w:color w:val="595959" w:themeColor="text1" w:themeTint="A6"/>
          <w:sz w:val="21"/>
          <w:szCs w:val="21"/>
        </w:rPr>
        <w:br/>
      </w:r>
    </w:p>
    <w:p w14:paraId="35B2DB3F" w14:textId="77777777" w:rsidR="006A2ACA" w:rsidRDefault="006A2ACA"/>
    <w:p w14:paraId="4FEA8D1D" w14:textId="563F693C" w:rsidR="0070667B" w:rsidRDefault="006A2ACA">
      <w:r>
        <w:rPr>
          <w:noProof/>
        </w:rPr>
        <w:drawing>
          <wp:anchor distT="0" distB="0" distL="114300" distR="114300" simplePos="0" relativeHeight="251697152" behindDoc="0" locked="0" layoutInCell="1" allowOverlap="1" wp14:anchorId="59B4F957" wp14:editId="32CF1181">
            <wp:simplePos x="0" y="0"/>
            <wp:positionH relativeFrom="column">
              <wp:posOffset>-815340</wp:posOffset>
            </wp:positionH>
            <wp:positionV relativeFrom="paragraph">
              <wp:posOffset>2723515</wp:posOffset>
            </wp:positionV>
            <wp:extent cx="3350260" cy="1957542"/>
            <wp:effectExtent l="0" t="0" r="2540" b="508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358866" cy="196257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296A4C31" wp14:editId="41C7A092">
            <wp:simplePos x="0" y="0"/>
            <wp:positionH relativeFrom="column">
              <wp:posOffset>2659380</wp:posOffset>
            </wp:positionH>
            <wp:positionV relativeFrom="paragraph">
              <wp:posOffset>871855</wp:posOffset>
            </wp:positionV>
            <wp:extent cx="3407051" cy="1990725"/>
            <wp:effectExtent l="0" t="0" r="317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07051" cy="1990725"/>
                    </a:xfrm>
                    <a:prstGeom prst="rect">
                      <a:avLst/>
                    </a:prstGeom>
                    <a:noFill/>
                  </pic:spPr>
                </pic:pic>
              </a:graphicData>
            </a:graphic>
            <wp14:sizeRelH relativeFrom="margin">
              <wp14:pctWidth>0</wp14:pctWidth>
            </wp14:sizeRelH>
            <wp14:sizeRelV relativeFrom="margin">
              <wp14:pctHeight>0</wp14:pctHeight>
            </wp14:sizeRelV>
          </wp:anchor>
        </w:drawing>
      </w:r>
      <w:r w:rsidR="0070667B">
        <w:br w:type="page"/>
      </w:r>
    </w:p>
    <w:p w14:paraId="6507F56E" w14:textId="2AFC798A" w:rsidR="00ED347D" w:rsidRDefault="00943F47" w:rsidP="00943F47">
      <w:pPr>
        <w:pStyle w:val="Heading1"/>
      </w:pPr>
      <w:r>
        <w:lastRenderedPageBreak/>
        <w:t>Merge sort vs. bubble sort</w:t>
      </w:r>
    </w:p>
    <w:p w14:paraId="32CF77E1" w14:textId="52759B00" w:rsidR="00943F47" w:rsidRDefault="00943F47" w:rsidP="00943F47">
      <w:r>
        <w:t>We notice that, bubble sort is quicker than merge sort in small inputs and best cases, otherwise, merge sort is a lot quicker.</w:t>
      </w:r>
      <w:r>
        <w:br/>
      </w:r>
      <w:r w:rsidR="00885BB0">
        <w:t>Their graphs are a lot equivalent to their order (Time Complexity)</w:t>
      </w:r>
    </w:p>
    <w:tbl>
      <w:tblPr>
        <w:tblStyle w:val="TableGrid"/>
        <w:tblW w:w="0" w:type="auto"/>
        <w:tblLook w:val="04A0" w:firstRow="1" w:lastRow="0" w:firstColumn="1" w:lastColumn="0" w:noHBand="0" w:noVBand="1"/>
      </w:tblPr>
      <w:tblGrid>
        <w:gridCol w:w="2727"/>
        <w:gridCol w:w="2727"/>
        <w:gridCol w:w="2728"/>
      </w:tblGrid>
      <w:tr w:rsidR="00943F47" w14:paraId="5131E9EF" w14:textId="77777777" w:rsidTr="00885BB0">
        <w:trPr>
          <w:trHeight w:val="1116"/>
        </w:trPr>
        <w:tc>
          <w:tcPr>
            <w:tcW w:w="2727" w:type="dxa"/>
          </w:tcPr>
          <w:p w14:paraId="750EFB85" w14:textId="3EEB713F" w:rsidR="00943F47" w:rsidRDefault="00943F47" w:rsidP="00943F47">
            <w:r>
              <w:t>POC</w:t>
            </w:r>
          </w:p>
        </w:tc>
        <w:tc>
          <w:tcPr>
            <w:tcW w:w="2727" w:type="dxa"/>
          </w:tcPr>
          <w:p w14:paraId="5AD40923" w14:textId="1699978F" w:rsidR="00943F47" w:rsidRDefault="00943F47" w:rsidP="00943F47">
            <w:r>
              <w:t>Merge Sort</w:t>
            </w:r>
          </w:p>
        </w:tc>
        <w:tc>
          <w:tcPr>
            <w:tcW w:w="2728" w:type="dxa"/>
          </w:tcPr>
          <w:p w14:paraId="136F6C3E" w14:textId="0EDF3043" w:rsidR="00943F47" w:rsidRDefault="00943F47" w:rsidP="00943F47">
            <w:r>
              <w:t>Bubble Sort</w:t>
            </w:r>
          </w:p>
        </w:tc>
      </w:tr>
      <w:tr w:rsidR="00943F47" w14:paraId="50648947" w14:textId="77777777" w:rsidTr="00885BB0">
        <w:trPr>
          <w:trHeight w:val="1116"/>
        </w:trPr>
        <w:tc>
          <w:tcPr>
            <w:tcW w:w="2727" w:type="dxa"/>
          </w:tcPr>
          <w:p w14:paraId="02E8671F" w14:textId="03D8D223" w:rsidR="00943F47" w:rsidRDefault="00943F47" w:rsidP="00943F47">
            <w:r>
              <w:t>Time Complexity</w:t>
            </w:r>
            <w:r>
              <w:br/>
              <w:t>(Best Case)</w:t>
            </w:r>
          </w:p>
        </w:tc>
        <w:tc>
          <w:tcPr>
            <w:tcW w:w="2727" w:type="dxa"/>
          </w:tcPr>
          <w:p w14:paraId="28C8B5F4" w14:textId="548AE5DB" w:rsidR="00943F47" w:rsidRDefault="00885BB0" w:rsidP="00943F47">
            <w:r>
              <w:t>O(n log n)</w:t>
            </w:r>
          </w:p>
        </w:tc>
        <w:tc>
          <w:tcPr>
            <w:tcW w:w="2728" w:type="dxa"/>
          </w:tcPr>
          <w:p w14:paraId="36F91322" w14:textId="4A0130B3" w:rsidR="00943F47" w:rsidRDefault="00885BB0" w:rsidP="00943F47">
            <w:r>
              <w:t>O(n)</w:t>
            </w:r>
            <w:r>
              <w:br/>
              <w:t>Better!</w:t>
            </w:r>
          </w:p>
        </w:tc>
      </w:tr>
      <w:tr w:rsidR="00943F47" w14:paraId="0047A669" w14:textId="77777777" w:rsidTr="00885BB0">
        <w:trPr>
          <w:trHeight w:val="1172"/>
        </w:trPr>
        <w:tc>
          <w:tcPr>
            <w:tcW w:w="2727" w:type="dxa"/>
          </w:tcPr>
          <w:p w14:paraId="3BF3578A" w14:textId="43C93733" w:rsidR="00943F47" w:rsidRDefault="00943F47" w:rsidP="00943F47">
            <w:r>
              <w:t>Time Complexity</w:t>
            </w:r>
            <w:r>
              <w:br/>
              <w:t>(</w:t>
            </w:r>
            <w:r w:rsidR="00885BB0">
              <w:t>Average</w:t>
            </w:r>
            <w:r>
              <w:t xml:space="preserve"> Case)</w:t>
            </w:r>
          </w:p>
        </w:tc>
        <w:tc>
          <w:tcPr>
            <w:tcW w:w="2727" w:type="dxa"/>
          </w:tcPr>
          <w:p w14:paraId="647FAD6C" w14:textId="77777777" w:rsidR="00943F47" w:rsidRDefault="00885BB0" w:rsidP="00943F47">
            <w:r>
              <w:t>O(n log n)</w:t>
            </w:r>
          </w:p>
          <w:p w14:paraId="01720E72" w14:textId="716B5647" w:rsidR="00885BB0" w:rsidRDefault="00885BB0" w:rsidP="00943F47">
            <w:r>
              <w:t>Better!</w:t>
            </w:r>
          </w:p>
        </w:tc>
        <w:tc>
          <w:tcPr>
            <w:tcW w:w="2728" w:type="dxa"/>
          </w:tcPr>
          <w:p w14:paraId="0FA0DF91" w14:textId="364531D9" w:rsidR="00943F47" w:rsidRDefault="00885BB0" w:rsidP="00943F47">
            <w:r>
              <w:t>O(</w:t>
            </w:r>
            <m:oMath>
              <m:sSup>
                <m:sSupPr>
                  <m:ctrlPr>
                    <w:rPr>
                      <w:rFonts w:ascii="Cambria Math" w:hAnsi="Cambria Math"/>
                    </w:rPr>
                  </m:ctrlPr>
                </m:sSupPr>
                <m:e>
                  <m:r>
                    <w:rPr>
                      <w:rFonts w:ascii="Cambria Math" w:hAnsi="Cambria Math"/>
                    </w:rPr>
                    <m:t>n</m:t>
                  </m:r>
                </m:e>
                <m:sup>
                  <m:r>
                    <w:rPr>
                      <w:rFonts w:ascii="Cambria Math" w:hAnsi="Cambria Math"/>
                    </w:rPr>
                    <m:t>2</m:t>
                  </m:r>
                </m:sup>
              </m:sSup>
            </m:oMath>
            <w:r>
              <w:t>)</w:t>
            </w:r>
          </w:p>
        </w:tc>
      </w:tr>
      <w:tr w:rsidR="00943F47" w14:paraId="47753A9E" w14:textId="77777777" w:rsidTr="00885BB0">
        <w:trPr>
          <w:trHeight w:val="1116"/>
        </w:trPr>
        <w:tc>
          <w:tcPr>
            <w:tcW w:w="2727" w:type="dxa"/>
          </w:tcPr>
          <w:p w14:paraId="57C7C407" w14:textId="589BD45A" w:rsidR="00943F47" w:rsidRDefault="00943F47" w:rsidP="00943F47">
            <w:r>
              <w:t>Time Complexity</w:t>
            </w:r>
            <w:r>
              <w:br/>
              <w:t>(Best Case)</w:t>
            </w:r>
          </w:p>
        </w:tc>
        <w:tc>
          <w:tcPr>
            <w:tcW w:w="2727" w:type="dxa"/>
          </w:tcPr>
          <w:p w14:paraId="6ACE24A9" w14:textId="77777777" w:rsidR="00943F47" w:rsidRDefault="00885BB0" w:rsidP="00943F47">
            <w:r>
              <w:t>O(n log n)</w:t>
            </w:r>
          </w:p>
          <w:p w14:paraId="25B81361" w14:textId="6245B7C9" w:rsidR="00885BB0" w:rsidRDefault="00885BB0" w:rsidP="00943F47">
            <w:r>
              <w:t>Better!</w:t>
            </w:r>
          </w:p>
        </w:tc>
        <w:tc>
          <w:tcPr>
            <w:tcW w:w="2728" w:type="dxa"/>
          </w:tcPr>
          <w:p w14:paraId="21CC3DB7" w14:textId="2D2CC0FF" w:rsidR="00943F47" w:rsidRDefault="00885BB0" w:rsidP="00943F47">
            <w:r>
              <w:t>O(</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r w:rsidR="00943F47" w14:paraId="6400CCAA" w14:textId="77777777" w:rsidTr="00885BB0">
        <w:trPr>
          <w:trHeight w:val="1116"/>
        </w:trPr>
        <w:tc>
          <w:tcPr>
            <w:tcW w:w="2727" w:type="dxa"/>
          </w:tcPr>
          <w:p w14:paraId="77569C88" w14:textId="6A631410" w:rsidR="00943F47" w:rsidRDefault="00943F47" w:rsidP="00943F47">
            <w:r>
              <w:t>Space Complexity</w:t>
            </w:r>
            <w:r w:rsidR="00885BB0">
              <w:br/>
              <w:t>(overall)</w:t>
            </w:r>
          </w:p>
        </w:tc>
        <w:tc>
          <w:tcPr>
            <w:tcW w:w="2727" w:type="dxa"/>
          </w:tcPr>
          <w:p w14:paraId="50C00524" w14:textId="0683699A" w:rsidR="00943F47" w:rsidRDefault="00885BB0" w:rsidP="00943F47">
            <w:r>
              <w:t>O(n)</w:t>
            </w:r>
            <w:r>
              <w:br/>
            </w:r>
            <w:r w:rsidRPr="00885BB0">
              <w:rPr>
                <w:color w:val="C00000"/>
              </w:rPr>
              <w:t>*It uses memory to initialize its array elements when divided and merged again*</w:t>
            </w:r>
          </w:p>
        </w:tc>
        <w:tc>
          <w:tcPr>
            <w:tcW w:w="2728" w:type="dxa"/>
          </w:tcPr>
          <w:p w14:paraId="71921A1B" w14:textId="2F345434" w:rsidR="00943F47" w:rsidRDefault="00885BB0" w:rsidP="00943F47">
            <w:r>
              <w:t>O(</w:t>
            </w:r>
            <w:r w:rsidRPr="00885BB0">
              <w:rPr>
                <w:rFonts w:ascii="Book Antiqua" w:hAnsi="Book Antiqua"/>
              </w:rPr>
              <w:t>1</w:t>
            </w:r>
            <w:r>
              <w:t>)</w:t>
            </w:r>
            <w:r>
              <w:br/>
            </w:r>
            <w:r w:rsidRPr="00885BB0">
              <w:rPr>
                <w:color w:val="C00000"/>
              </w:rPr>
              <w:t>*Sorts itself in place by swapping*</w:t>
            </w:r>
          </w:p>
        </w:tc>
      </w:tr>
    </w:tbl>
    <w:p w14:paraId="15E806A5" w14:textId="60EE0168" w:rsidR="00885BB0" w:rsidRDefault="00885BB0" w:rsidP="00885BB0"/>
    <w:p w14:paraId="19585219" w14:textId="5C916E08" w:rsidR="00885BB0" w:rsidRDefault="00885BB0" w:rsidP="00885BB0">
      <w:pPr>
        <w:pStyle w:val="Heading1"/>
      </w:pPr>
      <w:r>
        <w:t>Device specifications used in measuring:</w:t>
      </w:r>
    </w:p>
    <w:p w14:paraId="523722AA" w14:textId="2839B3F8" w:rsidR="00885BB0" w:rsidRDefault="00885BB0" w:rsidP="00885BB0"/>
    <w:p w14:paraId="2889316C" w14:textId="67D053D1" w:rsidR="00885BB0" w:rsidRPr="00885BB0" w:rsidRDefault="00885BB0" w:rsidP="00885BB0">
      <w:pPr>
        <w:rPr>
          <w:rFonts w:ascii="Book Antiqua" w:hAnsi="Book Antiqua"/>
        </w:rPr>
      </w:pPr>
      <w:r w:rsidRPr="00885BB0">
        <w:rPr>
          <w:rFonts w:ascii="Book Antiqua" w:hAnsi="Book Antiqua"/>
          <w:color w:val="C00000"/>
        </w:rPr>
        <w:t xml:space="preserve">Processor: </w:t>
      </w:r>
      <w:r w:rsidRPr="00885BB0">
        <w:rPr>
          <w:rFonts w:ascii="Book Antiqua" w:hAnsi="Book Antiqua"/>
        </w:rPr>
        <w:t>AMD Ryzen 7 2700 8-Core Processor, 3200 MHz, 8 Cores, 16 Logical Processors</w:t>
      </w:r>
    </w:p>
    <w:p w14:paraId="3239B269" w14:textId="77777777" w:rsidR="00885BB0" w:rsidRPr="00885BB0" w:rsidRDefault="00885BB0" w:rsidP="00885BB0">
      <w:pPr>
        <w:rPr>
          <w:rFonts w:ascii="Book Antiqua" w:hAnsi="Book Antiqua"/>
        </w:rPr>
      </w:pPr>
      <w:r w:rsidRPr="00885BB0">
        <w:rPr>
          <w:rFonts w:ascii="Book Antiqua" w:hAnsi="Book Antiqua"/>
          <w:color w:val="C00000"/>
        </w:rPr>
        <w:t xml:space="preserve">Ram: </w:t>
      </w:r>
      <w:r w:rsidRPr="00885BB0">
        <w:rPr>
          <w:rFonts w:ascii="Book Antiqua" w:hAnsi="Book Antiqua"/>
        </w:rPr>
        <w:t>16 GB</w:t>
      </w:r>
    </w:p>
    <w:p w14:paraId="48B9ED43" w14:textId="25617FB2" w:rsidR="00885BB0" w:rsidRDefault="00885BB0" w:rsidP="00885BB0">
      <w:pPr>
        <w:rPr>
          <w:rFonts w:ascii="Book Antiqua" w:hAnsi="Book Antiqua"/>
        </w:rPr>
      </w:pPr>
      <w:r w:rsidRPr="00885BB0">
        <w:rPr>
          <w:rFonts w:ascii="Book Antiqua" w:hAnsi="Book Antiqua"/>
          <w:color w:val="C00000"/>
        </w:rPr>
        <w:t xml:space="preserve">Cache: </w:t>
      </w:r>
      <w:r w:rsidRPr="00885BB0">
        <w:rPr>
          <w:rFonts w:ascii="Book Antiqua" w:hAnsi="Book Antiqua"/>
        </w:rPr>
        <w:t>L1 cache: 768 KB - L2 cache: 4 MB - L3 cache 16 MB</w:t>
      </w:r>
    </w:p>
    <w:p w14:paraId="286CA7EE" w14:textId="6B732E40" w:rsidR="00885BB0" w:rsidRDefault="00885BB0" w:rsidP="00885BB0">
      <w:pPr>
        <w:rPr>
          <w:rFonts w:ascii="Book Antiqua" w:hAnsi="Book Antiqua"/>
        </w:rPr>
      </w:pPr>
    </w:p>
    <w:p w14:paraId="3CC23075" w14:textId="0E84621A" w:rsidR="00885BB0" w:rsidRPr="00885BB0" w:rsidRDefault="00885BB0" w:rsidP="00885BB0">
      <w:pPr>
        <w:pStyle w:val="Heading3"/>
        <w:rPr>
          <w:rFonts w:ascii="Book Antiqua" w:hAnsi="Book Antiqua"/>
        </w:rPr>
      </w:pPr>
      <w:r>
        <w:rPr>
          <w:noProof/>
        </w:rPr>
        <mc:AlternateContent>
          <mc:Choice Requires="wps">
            <w:drawing>
              <wp:anchor distT="0" distB="0" distL="114300" distR="114300" simplePos="0" relativeHeight="251699200" behindDoc="0" locked="0" layoutInCell="1" allowOverlap="1" wp14:anchorId="07F187FD" wp14:editId="57FAA22A">
                <wp:simplePos x="0" y="0"/>
                <wp:positionH relativeFrom="column">
                  <wp:posOffset>0</wp:posOffset>
                </wp:positionH>
                <wp:positionV relativeFrom="paragraph">
                  <wp:posOffset>0</wp:posOffset>
                </wp:positionV>
                <wp:extent cx="1828800"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39AF55" w14:textId="527FC234" w:rsidR="00885BB0" w:rsidRPr="00885BB0" w:rsidRDefault="00885BB0" w:rsidP="00885BB0">
                            <w:pPr>
                              <w:jc w:val="center"/>
                              <w:rPr>
                                <w:rFonts w:ascii="Book Antiqua" w:hAnsi="Book Antiqu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F187FD" id="Text Box 58" o:spid="_x0000_s1035" type="#_x0000_t202" style="position:absolute;margin-left:0;margin-top:0;width:2in;height:2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HitzN0jAgAAUAQAAA4AAAAAAAAAAAAAAAAALgIAAGRycy9lMm9Eb2MueG1sUEsBAi0A&#10;FAAGAAgAAAAhAEuJJs3WAAAABQEAAA8AAAAAAAAAAAAAAAAAfQQAAGRycy9kb3ducmV2LnhtbFBL&#10;BQYAAAAABAAEAPMAAACABQAAAAA=&#10;" filled="f" stroked="f">
                <v:textbox style="mso-fit-shape-to-text:t">
                  <w:txbxContent>
                    <w:p w14:paraId="6839AF55" w14:textId="527FC234" w:rsidR="00885BB0" w:rsidRPr="00885BB0" w:rsidRDefault="00885BB0" w:rsidP="00885BB0">
                      <w:pPr>
                        <w:jc w:val="center"/>
                        <w:rPr>
                          <w:rFonts w:ascii="Book Antiqua" w:hAnsi="Book Antiqu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ascii="Book Antiqua" w:hAnsi="Book Antiqua"/>
        </w:rPr>
        <w:t>Thank you</w:t>
      </w:r>
    </w:p>
    <w:sectPr w:rsidR="00885BB0" w:rsidRPr="00885BB0">
      <w:footerReference w:type="default" r:id="rId4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8896F" w14:textId="77777777" w:rsidR="0033487D" w:rsidRDefault="0033487D" w:rsidP="00C6554A">
      <w:pPr>
        <w:spacing w:before="0" w:after="0" w:line="240" w:lineRule="auto"/>
      </w:pPr>
      <w:r>
        <w:separator/>
      </w:r>
    </w:p>
  </w:endnote>
  <w:endnote w:type="continuationSeparator" w:id="0">
    <w:p w14:paraId="6C54E88B" w14:textId="77777777" w:rsidR="0033487D" w:rsidRDefault="0033487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0E670"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D3167" w14:textId="77777777" w:rsidR="0033487D" w:rsidRDefault="0033487D" w:rsidP="00C6554A">
      <w:pPr>
        <w:spacing w:before="0" w:after="0" w:line="240" w:lineRule="auto"/>
      </w:pPr>
      <w:r>
        <w:separator/>
      </w:r>
    </w:p>
  </w:footnote>
  <w:footnote w:type="continuationSeparator" w:id="0">
    <w:p w14:paraId="57D168FC" w14:textId="77777777" w:rsidR="0033487D" w:rsidRDefault="0033487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6D3405"/>
    <w:multiLevelType w:val="hybridMultilevel"/>
    <w:tmpl w:val="BD4EF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65847"/>
    <w:multiLevelType w:val="hybridMultilevel"/>
    <w:tmpl w:val="A4085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E3519"/>
    <w:multiLevelType w:val="hybridMultilevel"/>
    <w:tmpl w:val="624E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43"/>
    <w:rsid w:val="002554CD"/>
    <w:rsid w:val="00293B83"/>
    <w:rsid w:val="002B4294"/>
    <w:rsid w:val="00316427"/>
    <w:rsid w:val="00333D0D"/>
    <w:rsid w:val="0033487D"/>
    <w:rsid w:val="004547B4"/>
    <w:rsid w:val="004C049F"/>
    <w:rsid w:val="004F691E"/>
    <w:rsid w:val="005000E2"/>
    <w:rsid w:val="005E19B2"/>
    <w:rsid w:val="006A2ACA"/>
    <w:rsid w:val="006A3CE7"/>
    <w:rsid w:val="0070667B"/>
    <w:rsid w:val="00734BAB"/>
    <w:rsid w:val="00742143"/>
    <w:rsid w:val="00750623"/>
    <w:rsid w:val="00885BB0"/>
    <w:rsid w:val="00885CA5"/>
    <w:rsid w:val="008C7B93"/>
    <w:rsid w:val="00943F47"/>
    <w:rsid w:val="00A53790"/>
    <w:rsid w:val="00A6243E"/>
    <w:rsid w:val="00B8338B"/>
    <w:rsid w:val="00C238A6"/>
    <w:rsid w:val="00C6554A"/>
    <w:rsid w:val="00CE41A1"/>
    <w:rsid w:val="00DD04C8"/>
    <w:rsid w:val="00E15EC9"/>
    <w:rsid w:val="00E643D0"/>
    <w:rsid w:val="00ED347D"/>
    <w:rsid w:val="00ED7C44"/>
    <w:rsid w:val="00F57818"/>
    <w:rsid w:val="00F67B22"/>
    <w:rsid w:val="00F9167C"/>
    <w:rsid w:val="00F96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52BC9"/>
  <w15:chartTrackingRefBased/>
  <w15:docId w15:val="{E455247B-DA99-4EC6-A10B-445940FE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90"/>
  </w:style>
  <w:style w:type="paragraph" w:styleId="Heading1">
    <w:name w:val="heading 1"/>
    <w:basedOn w:val="Normal"/>
    <w:next w:val="Normal"/>
    <w:link w:val="Heading1Char"/>
    <w:uiPriority w:val="9"/>
    <w:qFormat/>
    <w:rsid w:val="00E643D0"/>
    <w:pPr>
      <w:pBdr>
        <w:top w:val="single" w:sz="24" w:space="0" w:color="00A0B8" w:themeColor="accent1"/>
        <w:left w:val="single" w:sz="24" w:space="0" w:color="00A0B8" w:themeColor="accent1"/>
        <w:bottom w:val="single" w:sz="24" w:space="0" w:color="00A0B8" w:themeColor="accent1"/>
        <w:right w:val="single" w:sz="24" w:space="0" w:color="00A0B8" w:themeColor="accent1"/>
      </w:pBdr>
      <w:shd w:val="clear" w:color="auto" w:fill="00A0B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43D0"/>
    <w:pPr>
      <w:pBdr>
        <w:top w:val="single" w:sz="24" w:space="0" w:color="BDF6FF" w:themeColor="accent1" w:themeTint="33"/>
        <w:left w:val="single" w:sz="24" w:space="0" w:color="BDF6FF" w:themeColor="accent1" w:themeTint="33"/>
        <w:bottom w:val="single" w:sz="24" w:space="0" w:color="BDF6FF" w:themeColor="accent1" w:themeTint="33"/>
        <w:right w:val="single" w:sz="24" w:space="0" w:color="BDF6FF" w:themeColor="accent1" w:themeTint="33"/>
      </w:pBdr>
      <w:shd w:val="clear" w:color="auto" w:fill="BDF6F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643D0"/>
    <w:pPr>
      <w:pBdr>
        <w:top w:val="single" w:sz="6" w:space="2" w:color="00A0B8" w:themeColor="accent1"/>
      </w:pBdr>
      <w:spacing w:before="300" w:after="0"/>
      <w:outlineLvl w:val="2"/>
    </w:pPr>
    <w:rPr>
      <w:caps/>
      <w:color w:val="004F5B" w:themeColor="accent1" w:themeShade="7F"/>
      <w:spacing w:val="15"/>
    </w:rPr>
  </w:style>
  <w:style w:type="paragraph" w:styleId="Heading4">
    <w:name w:val="heading 4"/>
    <w:basedOn w:val="Normal"/>
    <w:next w:val="Normal"/>
    <w:link w:val="Heading4Char"/>
    <w:uiPriority w:val="9"/>
    <w:semiHidden/>
    <w:unhideWhenUsed/>
    <w:qFormat/>
    <w:rsid w:val="00E643D0"/>
    <w:pPr>
      <w:pBdr>
        <w:top w:val="dotted" w:sz="6" w:space="2" w:color="00A0B8" w:themeColor="accent1"/>
      </w:pBdr>
      <w:spacing w:before="200" w:after="0"/>
      <w:outlineLvl w:val="3"/>
    </w:pPr>
    <w:rPr>
      <w:caps/>
      <w:color w:val="007789" w:themeColor="accent1" w:themeShade="BF"/>
      <w:spacing w:val="10"/>
    </w:rPr>
  </w:style>
  <w:style w:type="paragraph" w:styleId="Heading5">
    <w:name w:val="heading 5"/>
    <w:basedOn w:val="Normal"/>
    <w:next w:val="Normal"/>
    <w:link w:val="Heading5Char"/>
    <w:uiPriority w:val="9"/>
    <w:semiHidden/>
    <w:unhideWhenUsed/>
    <w:qFormat/>
    <w:rsid w:val="00E643D0"/>
    <w:pPr>
      <w:pBdr>
        <w:bottom w:val="single" w:sz="6" w:space="1" w:color="00A0B8" w:themeColor="accent1"/>
      </w:pBdr>
      <w:spacing w:before="200" w:after="0"/>
      <w:outlineLvl w:val="4"/>
    </w:pPr>
    <w:rPr>
      <w:caps/>
      <w:color w:val="007789" w:themeColor="accent1" w:themeShade="BF"/>
      <w:spacing w:val="10"/>
    </w:rPr>
  </w:style>
  <w:style w:type="paragraph" w:styleId="Heading6">
    <w:name w:val="heading 6"/>
    <w:basedOn w:val="Normal"/>
    <w:next w:val="Normal"/>
    <w:link w:val="Heading6Char"/>
    <w:uiPriority w:val="9"/>
    <w:semiHidden/>
    <w:unhideWhenUsed/>
    <w:qFormat/>
    <w:rsid w:val="00E643D0"/>
    <w:pPr>
      <w:pBdr>
        <w:bottom w:val="dotted" w:sz="6" w:space="1" w:color="00A0B8" w:themeColor="accent1"/>
      </w:pBdr>
      <w:spacing w:before="200" w:after="0"/>
      <w:outlineLvl w:val="5"/>
    </w:pPr>
    <w:rPr>
      <w:caps/>
      <w:color w:val="007789" w:themeColor="accent1" w:themeShade="BF"/>
      <w:spacing w:val="10"/>
    </w:rPr>
  </w:style>
  <w:style w:type="paragraph" w:styleId="Heading7">
    <w:name w:val="heading 7"/>
    <w:basedOn w:val="Normal"/>
    <w:next w:val="Normal"/>
    <w:link w:val="Heading7Char"/>
    <w:uiPriority w:val="9"/>
    <w:semiHidden/>
    <w:unhideWhenUsed/>
    <w:qFormat/>
    <w:rsid w:val="00E643D0"/>
    <w:pPr>
      <w:spacing w:before="200" w:after="0"/>
      <w:outlineLvl w:val="6"/>
    </w:pPr>
    <w:rPr>
      <w:caps/>
      <w:color w:val="007789" w:themeColor="accent1" w:themeShade="BF"/>
      <w:spacing w:val="10"/>
    </w:rPr>
  </w:style>
  <w:style w:type="paragraph" w:styleId="Heading8">
    <w:name w:val="heading 8"/>
    <w:basedOn w:val="Normal"/>
    <w:next w:val="Normal"/>
    <w:link w:val="Heading8Char"/>
    <w:uiPriority w:val="9"/>
    <w:semiHidden/>
    <w:unhideWhenUsed/>
    <w:qFormat/>
    <w:rsid w:val="00E643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43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3D0"/>
    <w:rPr>
      <w:caps/>
      <w:color w:val="FFFFFF" w:themeColor="background1"/>
      <w:spacing w:val="15"/>
      <w:sz w:val="22"/>
      <w:szCs w:val="22"/>
      <w:shd w:val="clear" w:color="auto" w:fill="00A0B8" w:themeFill="accent1"/>
    </w:rPr>
  </w:style>
  <w:style w:type="character" w:customStyle="1" w:styleId="Heading2Char">
    <w:name w:val="Heading 2 Char"/>
    <w:basedOn w:val="DefaultParagraphFont"/>
    <w:link w:val="Heading2"/>
    <w:uiPriority w:val="9"/>
    <w:rsid w:val="00E643D0"/>
    <w:rPr>
      <w:caps/>
      <w:spacing w:val="15"/>
      <w:shd w:val="clear" w:color="auto" w:fill="BDF6FF" w:themeFill="accent1" w:themeFillTint="33"/>
    </w:rPr>
  </w:style>
  <w:style w:type="paragraph" w:customStyle="1" w:styleId="ContactInfo">
    <w:name w:val="Contact Info"/>
    <w:basedOn w:val="Normal"/>
    <w:uiPriority w:val="4"/>
    <w:rsid w:val="00C6554A"/>
    <w:pPr>
      <w:spacing w:before="0"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E643D0"/>
    <w:pPr>
      <w:spacing w:before="0" w:after="0"/>
    </w:pPr>
    <w:rPr>
      <w:rFonts w:asciiTheme="majorHAnsi" w:eastAsiaTheme="majorEastAsia" w:hAnsiTheme="majorHAnsi" w:cstheme="majorBidi"/>
      <w:caps/>
      <w:color w:val="00A0B8" w:themeColor="accent1"/>
      <w:spacing w:val="10"/>
      <w:sz w:val="52"/>
      <w:szCs w:val="52"/>
    </w:rPr>
  </w:style>
  <w:style w:type="character" w:customStyle="1" w:styleId="TitleChar">
    <w:name w:val="Title Char"/>
    <w:basedOn w:val="DefaultParagraphFont"/>
    <w:link w:val="Title"/>
    <w:uiPriority w:val="10"/>
    <w:rsid w:val="00E643D0"/>
    <w:rPr>
      <w:rFonts w:asciiTheme="majorHAnsi" w:eastAsiaTheme="majorEastAsia" w:hAnsiTheme="majorHAnsi" w:cstheme="majorBidi"/>
      <w:caps/>
      <w:color w:val="00A0B8" w:themeColor="accent1"/>
      <w:spacing w:val="10"/>
      <w:sz w:val="52"/>
      <w:szCs w:val="52"/>
    </w:rPr>
  </w:style>
  <w:style w:type="paragraph" w:styleId="Subtitle">
    <w:name w:val="Subtitle"/>
    <w:basedOn w:val="Normal"/>
    <w:next w:val="Normal"/>
    <w:link w:val="SubtitleChar"/>
    <w:uiPriority w:val="11"/>
    <w:qFormat/>
    <w:rsid w:val="00E643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43D0"/>
    <w:rPr>
      <w:caps/>
      <w:color w:val="595959" w:themeColor="text1" w:themeTint="A6"/>
      <w:spacing w:val="10"/>
      <w:sz w:val="21"/>
      <w:szCs w:val="21"/>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E643D0"/>
    <w:rPr>
      <w:caps/>
      <w:color w:val="004F5B" w:themeColor="accent1" w:themeShade="7F"/>
      <w:spacing w:val="15"/>
    </w:rPr>
  </w:style>
  <w:style w:type="character" w:customStyle="1" w:styleId="Heading8Char">
    <w:name w:val="Heading 8 Char"/>
    <w:basedOn w:val="DefaultParagraphFont"/>
    <w:link w:val="Heading8"/>
    <w:uiPriority w:val="9"/>
    <w:semiHidden/>
    <w:rsid w:val="00E643D0"/>
    <w:rPr>
      <w:caps/>
      <w:spacing w:val="10"/>
      <w:sz w:val="18"/>
      <w:szCs w:val="18"/>
    </w:rPr>
  </w:style>
  <w:style w:type="character" w:customStyle="1" w:styleId="Heading9Char">
    <w:name w:val="Heading 9 Char"/>
    <w:basedOn w:val="DefaultParagraphFont"/>
    <w:link w:val="Heading9"/>
    <w:uiPriority w:val="9"/>
    <w:semiHidden/>
    <w:rsid w:val="00E643D0"/>
    <w:rPr>
      <w:i/>
      <w:iCs/>
      <w:caps/>
      <w:spacing w:val="10"/>
      <w:sz w:val="18"/>
      <w:szCs w:val="18"/>
    </w:rPr>
  </w:style>
  <w:style w:type="character" w:styleId="IntenseEmphasis">
    <w:name w:val="Intense Emphasis"/>
    <w:uiPriority w:val="21"/>
    <w:qFormat/>
    <w:rsid w:val="00E643D0"/>
    <w:rPr>
      <w:b/>
      <w:bCs/>
      <w:caps/>
      <w:color w:val="004F5B" w:themeColor="accent1" w:themeShade="7F"/>
      <w:spacing w:val="10"/>
    </w:rPr>
  </w:style>
  <w:style w:type="paragraph" w:styleId="IntenseQuote">
    <w:name w:val="Intense Quote"/>
    <w:basedOn w:val="Normal"/>
    <w:next w:val="Normal"/>
    <w:link w:val="IntenseQuoteChar"/>
    <w:uiPriority w:val="30"/>
    <w:qFormat/>
    <w:rsid w:val="00E643D0"/>
    <w:pPr>
      <w:spacing w:before="240" w:after="240" w:line="240" w:lineRule="auto"/>
      <w:ind w:left="1080" w:right="1080"/>
      <w:jc w:val="center"/>
    </w:pPr>
    <w:rPr>
      <w:color w:val="00A0B8" w:themeColor="accent1"/>
      <w:sz w:val="24"/>
      <w:szCs w:val="24"/>
    </w:rPr>
  </w:style>
  <w:style w:type="character" w:customStyle="1" w:styleId="IntenseQuoteChar">
    <w:name w:val="Intense Quote Char"/>
    <w:basedOn w:val="DefaultParagraphFont"/>
    <w:link w:val="IntenseQuote"/>
    <w:uiPriority w:val="30"/>
    <w:rsid w:val="00E643D0"/>
    <w:rPr>
      <w:color w:val="00A0B8" w:themeColor="accent1"/>
      <w:sz w:val="24"/>
      <w:szCs w:val="24"/>
    </w:rPr>
  </w:style>
  <w:style w:type="character" w:styleId="IntenseReference">
    <w:name w:val="Intense Reference"/>
    <w:uiPriority w:val="32"/>
    <w:qFormat/>
    <w:rsid w:val="00E643D0"/>
    <w:rPr>
      <w:b/>
      <w:bCs/>
      <w:i/>
      <w:iCs/>
      <w:caps/>
      <w:color w:val="00A0B8" w:themeColor="accent1"/>
    </w:rPr>
  </w:style>
  <w:style w:type="paragraph" w:styleId="Caption">
    <w:name w:val="caption"/>
    <w:basedOn w:val="Normal"/>
    <w:next w:val="Normal"/>
    <w:uiPriority w:val="35"/>
    <w:semiHidden/>
    <w:unhideWhenUsed/>
    <w:qFormat/>
    <w:rsid w:val="00E643D0"/>
    <w:rPr>
      <w:b/>
      <w:bCs/>
      <w:color w:val="007789" w:themeColor="accent1" w:themeShade="BF"/>
      <w:sz w:val="16"/>
      <w:szCs w:val="16"/>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rsid w:val="00C6554A"/>
    <w:rPr>
      <w:rFonts w:ascii="Consolas" w:hAnsi="Consolas"/>
      <w:szCs w:val="21"/>
    </w:rPr>
  </w:style>
  <w:style w:type="character" w:customStyle="1" w:styleId="Heading7Char">
    <w:name w:val="Heading 7 Char"/>
    <w:basedOn w:val="DefaultParagraphFont"/>
    <w:link w:val="Heading7"/>
    <w:uiPriority w:val="9"/>
    <w:semiHidden/>
    <w:rsid w:val="00E643D0"/>
    <w:rPr>
      <w:caps/>
      <w:color w:val="007789" w:themeColor="accent1" w:themeShade="BF"/>
      <w:spacing w:val="10"/>
    </w:rPr>
  </w:style>
  <w:style w:type="character" w:customStyle="1" w:styleId="Heading6Char">
    <w:name w:val="Heading 6 Char"/>
    <w:basedOn w:val="DefaultParagraphFont"/>
    <w:link w:val="Heading6"/>
    <w:uiPriority w:val="9"/>
    <w:semiHidden/>
    <w:rsid w:val="00E643D0"/>
    <w:rPr>
      <w:caps/>
      <w:color w:val="007789" w:themeColor="accent1" w:themeShade="BF"/>
      <w:spacing w:val="10"/>
    </w:rPr>
  </w:style>
  <w:style w:type="paragraph" w:styleId="NoSpacing">
    <w:name w:val="No Spacing"/>
    <w:link w:val="NoSpacingChar"/>
    <w:uiPriority w:val="1"/>
    <w:qFormat/>
    <w:rsid w:val="00E643D0"/>
    <w:pPr>
      <w:spacing w:after="0" w:line="240" w:lineRule="auto"/>
    </w:pPr>
  </w:style>
  <w:style w:type="character" w:customStyle="1" w:styleId="NoSpacingChar">
    <w:name w:val="No Spacing Char"/>
    <w:basedOn w:val="DefaultParagraphFont"/>
    <w:link w:val="NoSpacing"/>
    <w:uiPriority w:val="1"/>
    <w:rsid w:val="00742143"/>
  </w:style>
  <w:style w:type="character" w:customStyle="1" w:styleId="Heading4Char">
    <w:name w:val="Heading 4 Char"/>
    <w:basedOn w:val="DefaultParagraphFont"/>
    <w:link w:val="Heading4"/>
    <w:uiPriority w:val="9"/>
    <w:semiHidden/>
    <w:rsid w:val="00E643D0"/>
    <w:rPr>
      <w:caps/>
      <w:color w:val="007789" w:themeColor="accent1" w:themeShade="BF"/>
      <w:spacing w:val="10"/>
    </w:rPr>
  </w:style>
  <w:style w:type="character" w:customStyle="1" w:styleId="Heading5Char">
    <w:name w:val="Heading 5 Char"/>
    <w:basedOn w:val="DefaultParagraphFont"/>
    <w:link w:val="Heading5"/>
    <w:uiPriority w:val="9"/>
    <w:semiHidden/>
    <w:rsid w:val="00E643D0"/>
    <w:rPr>
      <w:caps/>
      <w:color w:val="007789" w:themeColor="accent1" w:themeShade="BF"/>
      <w:spacing w:val="10"/>
    </w:rPr>
  </w:style>
  <w:style w:type="character" w:styleId="Strong">
    <w:name w:val="Strong"/>
    <w:uiPriority w:val="22"/>
    <w:qFormat/>
    <w:rsid w:val="00E643D0"/>
    <w:rPr>
      <w:b/>
      <w:bCs/>
    </w:rPr>
  </w:style>
  <w:style w:type="character" w:styleId="Emphasis">
    <w:name w:val="Emphasis"/>
    <w:uiPriority w:val="20"/>
    <w:qFormat/>
    <w:rsid w:val="00E643D0"/>
    <w:rPr>
      <w:caps/>
      <w:color w:val="004F5B" w:themeColor="accent1" w:themeShade="7F"/>
      <w:spacing w:val="5"/>
    </w:rPr>
  </w:style>
  <w:style w:type="paragraph" w:styleId="Quote">
    <w:name w:val="Quote"/>
    <w:basedOn w:val="Normal"/>
    <w:next w:val="Normal"/>
    <w:link w:val="QuoteChar"/>
    <w:uiPriority w:val="29"/>
    <w:qFormat/>
    <w:rsid w:val="00E643D0"/>
    <w:rPr>
      <w:i/>
      <w:iCs/>
      <w:sz w:val="24"/>
      <w:szCs w:val="24"/>
    </w:rPr>
  </w:style>
  <w:style w:type="character" w:customStyle="1" w:styleId="QuoteChar">
    <w:name w:val="Quote Char"/>
    <w:basedOn w:val="DefaultParagraphFont"/>
    <w:link w:val="Quote"/>
    <w:uiPriority w:val="29"/>
    <w:rsid w:val="00E643D0"/>
    <w:rPr>
      <w:i/>
      <w:iCs/>
      <w:sz w:val="24"/>
      <w:szCs w:val="24"/>
    </w:rPr>
  </w:style>
  <w:style w:type="character" w:styleId="SubtleEmphasis">
    <w:name w:val="Subtle Emphasis"/>
    <w:uiPriority w:val="19"/>
    <w:qFormat/>
    <w:rsid w:val="00E643D0"/>
    <w:rPr>
      <w:i/>
      <w:iCs/>
      <w:color w:val="004F5B" w:themeColor="accent1" w:themeShade="7F"/>
    </w:rPr>
  </w:style>
  <w:style w:type="character" w:styleId="SubtleReference">
    <w:name w:val="Subtle Reference"/>
    <w:uiPriority w:val="31"/>
    <w:qFormat/>
    <w:rsid w:val="00E643D0"/>
    <w:rPr>
      <w:b/>
      <w:bCs/>
      <w:color w:val="00A0B8" w:themeColor="accent1"/>
    </w:rPr>
  </w:style>
  <w:style w:type="character" w:styleId="BookTitle">
    <w:name w:val="Book Title"/>
    <w:uiPriority w:val="33"/>
    <w:qFormat/>
    <w:rsid w:val="00E643D0"/>
    <w:rPr>
      <w:b/>
      <w:bCs/>
      <w:i/>
      <w:iCs/>
      <w:spacing w:val="0"/>
    </w:rPr>
  </w:style>
  <w:style w:type="paragraph" w:styleId="TOCHeading">
    <w:name w:val="TOC Heading"/>
    <w:basedOn w:val="Heading1"/>
    <w:next w:val="Normal"/>
    <w:uiPriority w:val="39"/>
    <w:semiHidden/>
    <w:unhideWhenUsed/>
    <w:qFormat/>
    <w:rsid w:val="00E643D0"/>
    <w:pPr>
      <w:outlineLvl w:val="9"/>
    </w:pPr>
  </w:style>
  <w:style w:type="paragraph" w:styleId="ListParagraph">
    <w:name w:val="List Paragraph"/>
    <w:basedOn w:val="Normal"/>
    <w:uiPriority w:val="34"/>
    <w:qFormat/>
    <w:rsid w:val="005E19B2"/>
    <w:pPr>
      <w:ind w:left="720"/>
      <w:contextualSpacing/>
    </w:pPr>
  </w:style>
  <w:style w:type="table" w:styleId="TableGrid">
    <w:name w:val="Table Grid"/>
    <w:basedOn w:val="TableNormal"/>
    <w:uiPriority w:val="39"/>
    <w:rsid w:val="004547B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547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4547B4"/>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tmp"/><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Local\Microsoft\Office\16.0\DTS\en-US%7bF46389F1-3A67-4AEE-A2CD-237552B538E9%7d\%7b750EAB3C-7CA7-442B-B7D2-73839CE8B403%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ACBE8B3E194C24982AB3A68C19535F"/>
        <w:category>
          <w:name w:val="General"/>
          <w:gallery w:val="placeholder"/>
        </w:category>
        <w:types>
          <w:type w:val="bbPlcHdr"/>
        </w:types>
        <w:behaviors>
          <w:behavior w:val="content"/>
        </w:behaviors>
        <w:guid w:val="{55434B88-45AD-46EB-9840-F38D1C34983E}"/>
      </w:docPartPr>
      <w:docPartBody>
        <w:p w:rsidR="00AE46B5" w:rsidRDefault="0077192A" w:rsidP="0077192A">
          <w:pPr>
            <w:pStyle w:val="63ACBE8B3E194C24982AB3A68C19535F"/>
          </w:pPr>
          <w:bookmarkStart w:id="0" w:name="_GoBack"/>
          <w:bookmarkEnd w:id="0"/>
          <w:r>
            <w:rPr>
              <w:rFonts w:asciiTheme="majorHAnsi" w:eastAsiaTheme="majorEastAsia" w:hAnsiTheme="majorHAnsi" w:cstheme="majorBidi"/>
              <w:caps/>
              <w:color w:val="4472C4" w:themeColor="accent1"/>
              <w:sz w:val="80"/>
              <w:szCs w:val="80"/>
            </w:rPr>
            <w:t>[Document title]</w:t>
          </w:r>
        </w:p>
      </w:docPartBody>
    </w:docPart>
    <w:docPart>
      <w:docPartPr>
        <w:name w:val="EA29C28A882144828572CB250BEDF1A8"/>
        <w:category>
          <w:name w:val="General"/>
          <w:gallery w:val="placeholder"/>
        </w:category>
        <w:types>
          <w:type w:val="bbPlcHdr"/>
        </w:types>
        <w:behaviors>
          <w:behavior w:val="content"/>
        </w:behaviors>
        <w:guid w:val="{14A5BC50-8CAD-4D6D-A812-2C55DB3BA56A}"/>
      </w:docPartPr>
      <w:docPartBody>
        <w:p w:rsidR="00AE46B5" w:rsidRDefault="0077192A" w:rsidP="0077192A">
          <w:pPr>
            <w:pStyle w:val="EA29C28A882144828572CB250BEDF1A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2A"/>
    <w:rsid w:val="0077192A"/>
    <w:rsid w:val="00AE46B5"/>
    <w:rsid w:val="00C51F1D"/>
    <w:rsid w:val="00D66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63ACBE8B3E194C24982AB3A68C19535F">
    <w:name w:val="63ACBE8B3E194C24982AB3A68C19535F"/>
    <w:rsid w:val="0077192A"/>
  </w:style>
  <w:style w:type="paragraph" w:customStyle="1" w:styleId="EA29C28A882144828572CB250BEDF1A8">
    <w:name w:val="EA29C28A882144828572CB250BEDF1A8"/>
    <w:rsid w:val="0077192A"/>
  </w:style>
  <w:style w:type="character" w:styleId="PlaceholderText">
    <w:name w:val="Placeholder Text"/>
    <w:basedOn w:val="DefaultParagraphFont"/>
    <w:uiPriority w:val="99"/>
    <w:semiHidden/>
    <w:rsid w:val="0077192A"/>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B4671-0B1A-4B26-982B-06935325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{750EAB3C-7CA7-442B-B7D2-73839CE8B403}tf02835058_win32</Template>
  <TotalTime>569</TotalTime>
  <Pages>8</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data structure &amp; algorithms                Merge sort &amp; Bubble sort           ndkv                                mdsj,v ds                    ks</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 &amp; algorithms                Merge sort &amp; Bubble sort           ndkv                                mdsj,v ds                    ks</dc:title>
  <dc:subject>Project Report</dc:subject>
  <dc:creator>Katie</dc:creator>
  <cp:keywords/>
  <dc:description/>
  <cp:lastModifiedBy>Katie Masry</cp:lastModifiedBy>
  <cp:revision>6</cp:revision>
  <dcterms:created xsi:type="dcterms:W3CDTF">2021-06-04T21:18:00Z</dcterms:created>
  <dcterms:modified xsi:type="dcterms:W3CDTF">2021-06-05T07:02:00Z</dcterms:modified>
</cp:coreProperties>
</file>