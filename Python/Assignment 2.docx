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682191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73788D24" w14:textId="28F78260" w:rsidR="00FA049A" w:rsidRDefault="00FA04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CB9D27" wp14:editId="2F85EB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6575" cy="9428328"/>
                    <wp:effectExtent l="0" t="0" r="9525" b="190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6575" cy="9428328"/>
                              <a:chOff x="0" y="0"/>
                              <a:chExt cx="6886575" cy="94283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28575" y="43991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323C8" w14:textId="77777777" w:rsidR="004739F9" w:rsidRDefault="004739F9" w:rsidP="004739F9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22556CFB" w14:textId="77777777" w:rsidR="004739F9" w:rsidRDefault="004739F9" w:rsidP="004739F9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4566CCE" w14:textId="38140BCA" w:rsidR="004739F9" w:rsidRPr="004739F9" w:rsidRDefault="004739F9" w:rsidP="004739F9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</w:pPr>
                                  <w:r w:rsidRPr="004739F9"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  <w:t xml:space="preserve">Catherine Ashraf Emile </w:t>
                                  </w:r>
                                  <w:r w:rsidRPr="004739F9"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  <w:br/>
                                    <w:t xml:space="preserve">20201378779 </w:t>
                                  </w:r>
                                  <w:r w:rsidRPr="004739F9"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  <w:br/>
                                    <w:t xml:space="preserve">Group 2 </w:t>
                                  </w:r>
                                  <w:r w:rsidRPr="004739F9">
                                    <w:rPr>
                                      <w:b/>
                                      <w:bCs/>
                                      <w:color w:val="474747" w:themeColor="accent5" w:themeShade="BF"/>
                                      <w:sz w:val="32"/>
                                      <w:szCs w:val="32"/>
                                    </w:rPr>
                                    <w:br/>
                                    <w:t>Private Department</w:t>
                                  </w:r>
                                </w:p>
                                <w:p w14:paraId="79342ED7" w14:textId="3F9B7CE7" w:rsidR="00FA049A" w:rsidRDefault="004739F9" w:rsidP="004739F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12" y="1374487"/>
                                <a:ext cx="6858000" cy="3149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4747" w:themeColor="accent5" w:themeShade="BF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371946" w14:textId="4F8D98C7" w:rsidR="00FA049A" w:rsidRPr="004739F9" w:rsidRDefault="004739F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74747" w:themeColor="accent5" w:themeShade="BF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4739F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74747" w:themeColor="accent5" w:themeShade="BF"/>
                                          <w:sz w:val="56"/>
                                          <w:szCs w:val="56"/>
                                        </w:rPr>
                                        <w:t xml:space="preserve">Assignment </w:t>
                                      </w:r>
                                      <w:r w:rsidR="002534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74747" w:themeColor="accent5" w:themeShade="BF"/>
                                          <w:sz w:val="56"/>
                                          <w:szCs w:val="56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74747" w:themeColor="accent5" w:themeShade="BF"/>
                                          <w:sz w:val="56"/>
                                          <w:szCs w:val="56"/>
                                        </w:rPr>
                                        <w:t xml:space="preserve">                          </w:t>
                                      </w:r>
                                      <w:r w:rsidRPr="004739F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74747" w:themeColor="accent5" w:themeShade="BF"/>
                                          <w:sz w:val="56"/>
                                          <w:szCs w:val="56"/>
                                        </w:rPr>
                                        <w:t xml:space="preserve">  </w:t>
                                      </w:r>
                                      <w:r w:rsidR="002534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74747" w:themeColor="accent5" w:themeShade="BF"/>
                                          <w:sz w:val="56"/>
                                          <w:szCs w:val="56"/>
                                        </w:rPr>
                                        <w:t>genetic algorithms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CB9D27" id="Group 193" o:spid="_x0000_s1026" style="position:absolute;margin-left:0;margin-top:0;width:542.25pt;height:742.4pt;z-index:-251657216;mso-position-horizontal:center;mso-position-horizontal-relative:page;mso-position-vertical:center;mso-position-vertical-relative:page" coordsize="68865,9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ddd [3204]" stroked="f" strokeweight="1pt"/>
                    <v:rect id="Rectangle 195" o:spid="_x0000_s1028" style="position:absolute;left:285;top:43991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ddd [3204]" stroked="f" strokeweight="1pt">
                      <v:textbox inset="36pt,57.6pt,36pt,36pt">
                        <w:txbxContent>
                          <w:p w14:paraId="2FB323C8" w14:textId="77777777" w:rsidR="004739F9" w:rsidRDefault="004739F9" w:rsidP="004739F9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22556CFB" w14:textId="77777777" w:rsidR="004739F9" w:rsidRDefault="004739F9" w:rsidP="004739F9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</w:pPr>
                          </w:p>
                          <w:p w14:paraId="74566CCE" w14:textId="38140BCA" w:rsidR="004739F9" w:rsidRPr="004739F9" w:rsidRDefault="004739F9" w:rsidP="004739F9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</w:pPr>
                            <w:r w:rsidRPr="004739F9"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  <w:t xml:space="preserve">Catherine Ashraf Emile </w:t>
                            </w:r>
                            <w:r w:rsidRPr="004739F9"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  <w:br/>
                              <w:t xml:space="preserve">20201378779 </w:t>
                            </w:r>
                            <w:r w:rsidRPr="004739F9"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  <w:br/>
                              <w:t xml:space="preserve">Group 2 </w:t>
                            </w:r>
                            <w:r w:rsidRPr="004739F9">
                              <w:rPr>
                                <w:b/>
                                <w:bCs/>
                                <w:color w:val="474747" w:themeColor="accent5" w:themeShade="BF"/>
                                <w:sz w:val="32"/>
                                <w:szCs w:val="32"/>
                              </w:rPr>
                              <w:br/>
                              <w:t>Private Department</w:t>
                            </w:r>
                          </w:p>
                          <w:p w14:paraId="79342ED7" w14:textId="3F9B7CE7" w:rsidR="00FA049A" w:rsidRDefault="004739F9" w:rsidP="004739F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44;width:68580;height:3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4747" w:themeColor="accent5" w:themeShade="BF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371946" w14:textId="4F8D98C7" w:rsidR="00FA049A" w:rsidRPr="004739F9" w:rsidRDefault="004739F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74747" w:themeColor="accent5" w:themeShade="BF"/>
                                    <w:sz w:val="56"/>
                                    <w:szCs w:val="56"/>
                                  </w:rPr>
                                </w:pPr>
                                <w:r w:rsidRPr="004739F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74747" w:themeColor="accent5" w:themeShade="BF"/>
                                    <w:sz w:val="56"/>
                                    <w:szCs w:val="56"/>
                                  </w:rPr>
                                  <w:t xml:space="preserve">Assignment </w:t>
                                </w:r>
                                <w:r w:rsidR="002534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74747" w:themeColor="accent5" w:themeShade="BF"/>
                                    <w:sz w:val="56"/>
                                    <w:szCs w:val="56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74747" w:themeColor="accent5" w:themeShade="BF"/>
                                    <w:sz w:val="56"/>
                                    <w:szCs w:val="56"/>
                                  </w:rPr>
                                  <w:t xml:space="preserve">                          </w:t>
                                </w:r>
                                <w:r w:rsidRPr="004739F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74747" w:themeColor="accent5" w:themeShade="BF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="002534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74747" w:themeColor="accent5" w:themeShade="BF"/>
                                    <w:sz w:val="56"/>
                                    <w:szCs w:val="56"/>
                                  </w:rPr>
                                  <w:t>genetic algorithms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759959" w14:textId="3E219254" w:rsidR="00FA049A" w:rsidRDefault="00FA049A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65D27260" w14:textId="7B47B315" w:rsidR="00FA049A" w:rsidRDefault="004739F9" w:rsidP="004739F9">
      <w:pPr>
        <w:pStyle w:val="Heading1"/>
        <w:rPr>
          <w:color w:val="474747" w:themeColor="accent5" w:themeShade="BF"/>
          <w:sz w:val="52"/>
          <w:szCs w:val="52"/>
        </w:rPr>
      </w:pPr>
      <w:r w:rsidRPr="004739F9">
        <w:rPr>
          <w:color w:val="474747" w:themeColor="accent5" w:themeShade="BF"/>
          <w:sz w:val="52"/>
          <w:szCs w:val="52"/>
        </w:rPr>
        <w:lastRenderedPageBreak/>
        <w:t>Code</w:t>
      </w:r>
    </w:p>
    <w:p w14:paraId="1A457E65" w14:textId="77777777" w:rsidR="004739F9" w:rsidRPr="004739F9" w:rsidRDefault="004739F9" w:rsidP="004739F9"/>
    <w:p w14:paraId="4E925019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= input(</w:t>
      </w:r>
      <w:r w:rsidRPr="004739F9">
        <w:rPr>
          <w:rFonts w:ascii="Consolas" w:hAnsi="Consolas" w:cs="Consolas"/>
          <w:i/>
          <w:iCs/>
          <w:color w:val="00AA00"/>
          <w:sz w:val="36"/>
          <w:szCs w:val="36"/>
        </w:rPr>
        <w:t>"Enter number of elements of your set of characters: "</w:t>
      </w:r>
      <w:r w:rsidRPr="004739F9">
        <w:rPr>
          <w:rFonts w:ascii="Consolas" w:hAnsi="Consolas" w:cs="Consolas"/>
          <w:color w:val="000000"/>
          <w:sz w:val="36"/>
          <w:szCs w:val="36"/>
        </w:rPr>
        <w:t>)</w:t>
      </w:r>
    </w:p>
    <w:p w14:paraId="5E17A925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= int(</w:t>
      </w: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>)</w:t>
      </w:r>
    </w:p>
    <w:p w14:paraId="4CC0D705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>domain = []</w:t>
      </w:r>
    </w:p>
    <w:p w14:paraId="1D05A7D8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FF"/>
          <w:sz w:val="36"/>
          <w:szCs w:val="36"/>
        </w:rPr>
        <w:t>print</w:t>
      </w:r>
      <w:r w:rsidRPr="004739F9">
        <w:rPr>
          <w:rFonts w:ascii="Consolas" w:hAnsi="Consolas" w:cs="Consolas"/>
          <w:color w:val="000000"/>
          <w:sz w:val="36"/>
          <w:szCs w:val="36"/>
        </w:rPr>
        <w:t>(</w:t>
      </w:r>
      <w:r w:rsidRPr="004739F9">
        <w:rPr>
          <w:rFonts w:ascii="Consolas" w:hAnsi="Consolas" w:cs="Consolas"/>
          <w:i/>
          <w:iCs/>
          <w:color w:val="00AA00"/>
          <w:sz w:val="36"/>
          <w:szCs w:val="36"/>
        </w:rPr>
        <w:t>"Enter your set of characters: "</w:t>
      </w:r>
      <w:r w:rsidRPr="004739F9">
        <w:rPr>
          <w:rFonts w:ascii="Consolas" w:hAnsi="Consolas" w:cs="Consolas"/>
          <w:color w:val="000000"/>
          <w:sz w:val="36"/>
          <w:szCs w:val="36"/>
        </w:rPr>
        <w:t>)</w:t>
      </w:r>
    </w:p>
    <w:p w14:paraId="7D04D8D0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FF"/>
          <w:sz w:val="36"/>
          <w:szCs w:val="36"/>
        </w:rPr>
        <w:t>for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i </w:t>
      </w:r>
      <w:r w:rsidRPr="004739F9">
        <w:rPr>
          <w:rFonts w:ascii="Consolas" w:hAnsi="Consolas" w:cs="Consolas"/>
          <w:color w:val="0000FF"/>
          <w:sz w:val="36"/>
          <w:szCs w:val="36"/>
        </w:rPr>
        <w:t>in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range(</w:t>
      </w: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>):</w:t>
      </w:r>
    </w:p>
    <w:p w14:paraId="3DFEB17A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domain.append(input())</w:t>
      </w:r>
    </w:p>
    <w:p w14:paraId="6EEB705B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>result = []</w:t>
      </w:r>
    </w:p>
    <w:p w14:paraId="5942477F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</w:p>
    <w:p w14:paraId="5EBDB777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FF"/>
          <w:sz w:val="36"/>
          <w:szCs w:val="36"/>
        </w:rPr>
        <w:t>def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b/>
          <w:bCs/>
          <w:color w:val="000000"/>
          <w:sz w:val="36"/>
          <w:szCs w:val="36"/>
        </w:rPr>
        <w:t>BackTrack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(domain, </w:t>
      </w: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>, letter ):</w:t>
      </w:r>
    </w:p>
    <w:p w14:paraId="2F343263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4739F9">
        <w:rPr>
          <w:rFonts w:ascii="Consolas" w:hAnsi="Consolas" w:cs="Consolas"/>
          <w:color w:val="0000FF"/>
          <w:sz w:val="36"/>
          <w:szCs w:val="36"/>
        </w:rPr>
        <w:t>if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color w:val="0000FF"/>
          <w:sz w:val="36"/>
          <w:szCs w:val="36"/>
        </w:rPr>
        <w:t>not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>&gt;</w:t>
      </w:r>
      <w:r w:rsidRPr="004739F9">
        <w:rPr>
          <w:rFonts w:ascii="Consolas" w:hAnsi="Consolas" w:cs="Consolas"/>
          <w:color w:val="800000"/>
          <w:sz w:val="36"/>
          <w:szCs w:val="36"/>
        </w:rPr>
        <w:t>0</w:t>
      </w:r>
      <w:r w:rsidRPr="004739F9">
        <w:rPr>
          <w:rFonts w:ascii="Consolas" w:hAnsi="Consolas" w:cs="Consolas"/>
          <w:color w:val="000000"/>
          <w:sz w:val="36"/>
          <w:szCs w:val="36"/>
        </w:rPr>
        <w:t>):</w:t>
      </w:r>
    </w:p>
    <w:p w14:paraId="007DD7DC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4739F9">
        <w:rPr>
          <w:rFonts w:ascii="Consolas" w:hAnsi="Consolas" w:cs="Consolas"/>
          <w:color w:val="0000FF"/>
          <w:sz w:val="36"/>
          <w:szCs w:val="36"/>
        </w:rPr>
        <w:t>if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letter </w:t>
      </w:r>
      <w:r w:rsidRPr="004739F9">
        <w:rPr>
          <w:rFonts w:ascii="Consolas" w:hAnsi="Consolas" w:cs="Consolas"/>
          <w:color w:val="0000FF"/>
          <w:sz w:val="36"/>
          <w:szCs w:val="36"/>
        </w:rPr>
        <w:t>not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color w:val="0000FF"/>
          <w:sz w:val="36"/>
          <w:szCs w:val="36"/>
        </w:rPr>
        <w:t>in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result:</w:t>
      </w:r>
    </w:p>
    <w:p w14:paraId="76CEC8DE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    result.append(letter)</w:t>
      </w:r>
    </w:p>
    <w:p w14:paraId="75FCE475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letter = </w:t>
      </w:r>
      <w:r w:rsidRPr="004739F9">
        <w:rPr>
          <w:rFonts w:ascii="Consolas" w:hAnsi="Consolas" w:cs="Consolas"/>
          <w:i/>
          <w:iCs/>
          <w:color w:val="00AA00"/>
          <w:sz w:val="36"/>
          <w:szCs w:val="36"/>
        </w:rPr>
        <w:t>' '</w:t>
      </w:r>
    </w:p>
    <w:p w14:paraId="01D552F8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4739F9">
        <w:rPr>
          <w:rFonts w:ascii="Consolas" w:hAnsi="Consolas" w:cs="Consolas"/>
          <w:color w:val="0000FF"/>
          <w:sz w:val="36"/>
          <w:szCs w:val="36"/>
        </w:rPr>
        <w:t>return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result</w:t>
      </w:r>
    </w:p>
    <w:p w14:paraId="6FDCAE4F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14:paraId="00181214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4739F9">
        <w:rPr>
          <w:rFonts w:ascii="Consolas" w:hAnsi="Consolas" w:cs="Consolas"/>
          <w:color w:val="0000FF"/>
          <w:sz w:val="36"/>
          <w:szCs w:val="36"/>
        </w:rPr>
        <w:t>for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i </w:t>
      </w:r>
      <w:r w:rsidRPr="004739F9">
        <w:rPr>
          <w:rFonts w:ascii="Consolas" w:hAnsi="Consolas" w:cs="Consolas"/>
          <w:color w:val="0000FF"/>
          <w:sz w:val="36"/>
          <w:szCs w:val="36"/>
        </w:rPr>
        <w:t>in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domain:</w:t>
      </w:r>
    </w:p>
    <w:p w14:paraId="367A39BF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combination = i + letter</w:t>
      </w:r>
    </w:p>
    <w:p w14:paraId="0A061BE0" w14:textId="688FADC8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BackTrack(domain,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>-</w:t>
      </w:r>
      <w:r w:rsidRPr="004739F9">
        <w:rPr>
          <w:rFonts w:ascii="Consolas" w:hAnsi="Consolas" w:cs="Consolas"/>
          <w:color w:val="800000"/>
          <w:sz w:val="36"/>
          <w:szCs w:val="36"/>
        </w:rPr>
        <w:t>1</w:t>
      </w:r>
      <w:r w:rsidRPr="004739F9"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color w:val="000000"/>
          <w:sz w:val="36"/>
          <w:szCs w:val="36"/>
        </w:rPr>
        <w:t>combination)</w:t>
      </w:r>
    </w:p>
    <w:p w14:paraId="27680611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4739F9">
        <w:rPr>
          <w:rFonts w:ascii="Consolas" w:hAnsi="Consolas" w:cs="Consolas"/>
          <w:color w:val="0000FF"/>
          <w:sz w:val="36"/>
          <w:szCs w:val="36"/>
        </w:rPr>
        <w:t>return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result </w:t>
      </w:r>
    </w:p>
    <w:p w14:paraId="5CBD7BA9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    </w:t>
      </w:r>
    </w:p>
    <w:p w14:paraId="6C3DF927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FF"/>
          <w:sz w:val="36"/>
          <w:szCs w:val="36"/>
        </w:rPr>
        <w:t>def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b/>
          <w:bCs/>
          <w:color w:val="000000"/>
          <w:sz w:val="36"/>
          <w:szCs w:val="36"/>
        </w:rPr>
        <w:t>BackTrack_Search</w:t>
      </w:r>
      <w:r w:rsidRPr="004739F9">
        <w:rPr>
          <w:rFonts w:ascii="Consolas" w:hAnsi="Consolas" w:cs="Consolas"/>
          <w:color w:val="000000"/>
          <w:sz w:val="36"/>
          <w:szCs w:val="36"/>
        </w:rPr>
        <w:t>(domain):</w:t>
      </w:r>
    </w:p>
    <w:p w14:paraId="208C498D" w14:textId="770E9F16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  <w:r w:rsidRPr="004739F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4739F9">
        <w:rPr>
          <w:rFonts w:ascii="Consolas" w:hAnsi="Consolas" w:cs="Consolas"/>
          <w:color w:val="0000FF"/>
          <w:sz w:val="36"/>
          <w:szCs w:val="36"/>
        </w:rPr>
        <w:t>return</w:t>
      </w:r>
      <w:r w:rsidRPr="004739F9">
        <w:rPr>
          <w:rFonts w:ascii="Consolas" w:hAnsi="Consolas" w:cs="Consolas"/>
          <w:color w:val="000000"/>
          <w:sz w:val="36"/>
          <w:szCs w:val="36"/>
        </w:rPr>
        <w:t xml:space="preserve"> BackTrack(domain,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739F9">
        <w:rPr>
          <w:rFonts w:ascii="Consolas" w:hAnsi="Consolas" w:cs="Consolas"/>
          <w:color w:val="000000"/>
          <w:sz w:val="36"/>
          <w:szCs w:val="36"/>
          <w:shd w:val="clear" w:color="auto" w:fill="FFFF96"/>
        </w:rPr>
        <w:t>n</w:t>
      </w:r>
      <w:r w:rsidRPr="004739F9">
        <w:rPr>
          <w:rFonts w:ascii="Consolas" w:hAnsi="Consolas" w:cs="Consolas"/>
          <w:color w:val="000000"/>
          <w:sz w:val="36"/>
          <w:szCs w:val="36"/>
        </w:rPr>
        <w:t>,</w:t>
      </w:r>
      <w:r w:rsidRPr="004739F9">
        <w:rPr>
          <w:rFonts w:ascii="Consolas" w:hAnsi="Consolas" w:cs="Consolas"/>
          <w:i/>
          <w:iCs/>
          <w:color w:val="00AA00"/>
          <w:sz w:val="36"/>
          <w:szCs w:val="36"/>
        </w:rPr>
        <w:t>''</w:t>
      </w:r>
      <w:r w:rsidRPr="004739F9">
        <w:rPr>
          <w:rFonts w:ascii="Consolas" w:hAnsi="Consolas" w:cs="Consolas"/>
          <w:color w:val="000000"/>
          <w:sz w:val="36"/>
          <w:szCs w:val="36"/>
        </w:rPr>
        <w:t>)</w:t>
      </w:r>
    </w:p>
    <w:p w14:paraId="40EE6DC8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</w:p>
    <w:p w14:paraId="15F6570B" w14:textId="77777777" w:rsidR="004739F9" w:rsidRPr="004739F9" w:rsidRDefault="004739F9" w:rsidP="00473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36"/>
          <w:szCs w:val="36"/>
        </w:rPr>
      </w:pPr>
    </w:p>
    <w:p w14:paraId="1689B479" w14:textId="1DB4E829" w:rsidR="004739F9" w:rsidRDefault="004739F9" w:rsidP="00480B06">
      <w:pPr>
        <w:rPr>
          <w:rFonts w:ascii="Consolas" w:hAnsi="Consolas" w:cs="Consolas"/>
          <w:color w:val="000000"/>
          <w:sz w:val="36"/>
          <w:szCs w:val="36"/>
        </w:rPr>
      </w:pPr>
      <w:r w:rsidRPr="004739F9">
        <w:rPr>
          <w:rFonts w:ascii="Consolas" w:hAnsi="Consolas" w:cs="Consolas"/>
          <w:color w:val="0000FF"/>
          <w:sz w:val="36"/>
          <w:szCs w:val="36"/>
        </w:rPr>
        <w:t>print</w:t>
      </w:r>
      <w:r w:rsidRPr="004739F9">
        <w:rPr>
          <w:rFonts w:ascii="Consolas" w:hAnsi="Consolas" w:cs="Consolas"/>
          <w:color w:val="000000"/>
          <w:sz w:val="36"/>
          <w:szCs w:val="36"/>
        </w:rPr>
        <w:t>(BackTrack_Search(domain))</w:t>
      </w:r>
    </w:p>
    <w:p w14:paraId="403B2B9C" w14:textId="03B8EF3D" w:rsidR="00480B06" w:rsidRDefault="00480B06" w:rsidP="00480B06">
      <w:pPr>
        <w:pStyle w:val="Heading1"/>
        <w:rPr>
          <w:color w:val="474747" w:themeColor="accent5" w:themeShade="BF"/>
          <w:sz w:val="52"/>
          <w:szCs w:val="52"/>
        </w:rPr>
      </w:pPr>
      <w:r>
        <w:rPr>
          <w:color w:val="474747" w:themeColor="accent5" w:themeShade="BF"/>
          <w:sz w:val="52"/>
          <w:szCs w:val="52"/>
        </w:rPr>
        <w:lastRenderedPageBreak/>
        <w:t>outputs</w:t>
      </w:r>
    </w:p>
    <w:p w14:paraId="68BEBA72" w14:textId="78038599" w:rsidR="00480B06" w:rsidRDefault="00480B06" w:rsidP="00480B06"/>
    <w:p w14:paraId="3A2924C9" w14:textId="09D1B2BC" w:rsidR="00480B06" w:rsidRPr="00480B06" w:rsidRDefault="00480B06" w:rsidP="00480B06">
      <w:r>
        <w:rPr>
          <w:noProof/>
        </w:rPr>
        <w:drawing>
          <wp:anchor distT="0" distB="0" distL="114300" distR="114300" simplePos="0" relativeHeight="251663360" behindDoc="0" locked="0" layoutInCell="1" allowOverlap="1" wp14:anchorId="143EB1D7" wp14:editId="03D82B0E">
            <wp:simplePos x="0" y="0"/>
            <wp:positionH relativeFrom="column">
              <wp:posOffset>238125</wp:posOffset>
            </wp:positionH>
            <wp:positionV relativeFrom="paragraph">
              <wp:posOffset>6301105</wp:posOffset>
            </wp:positionV>
            <wp:extent cx="5299932" cy="1466850"/>
            <wp:effectExtent l="190500" t="190500" r="186690" b="190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98" cy="1471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0E7E3C" wp14:editId="56B0975E">
            <wp:simplePos x="0" y="0"/>
            <wp:positionH relativeFrom="margin">
              <wp:align>right</wp:align>
            </wp:positionH>
            <wp:positionV relativeFrom="paragraph">
              <wp:posOffset>4605655</wp:posOffset>
            </wp:positionV>
            <wp:extent cx="5545455" cy="1352550"/>
            <wp:effectExtent l="190500" t="190500" r="188595" b="1905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F5330B" wp14:editId="0FF50C57">
            <wp:simplePos x="0" y="0"/>
            <wp:positionH relativeFrom="margin">
              <wp:align>center</wp:align>
            </wp:positionH>
            <wp:positionV relativeFrom="paragraph">
              <wp:posOffset>3742690</wp:posOffset>
            </wp:positionV>
            <wp:extent cx="6981825" cy="443878"/>
            <wp:effectExtent l="190500" t="190500" r="180975" b="1847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43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F1BD4A" wp14:editId="40D1A5CE">
            <wp:simplePos x="0" y="0"/>
            <wp:positionH relativeFrom="page">
              <wp:posOffset>171450</wp:posOffset>
            </wp:positionH>
            <wp:positionV relativeFrom="paragraph">
              <wp:posOffset>1748155</wp:posOffset>
            </wp:positionV>
            <wp:extent cx="7315200" cy="1646555"/>
            <wp:effectExtent l="95250" t="190500" r="190500" b="1822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1" r="44908"/>
                    <a:stretch/>
                  </pic:blipFill>
                  <pic:spPr bwMode="auto">
                    <a:xfrm>
                      <a:off x="0" y="0"/>
                      <a:ext cx="7315200" cy="164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00FE2BDB" wp14:editId="27E77AB0">
            <wp:extent cx="4744085" cy="1266739"/>
            <wp:effectExtent l="190500" t="190500" r="189865" b="1816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"/>
                    <a:stretch/>
                  </pic:blipFill>
                  <pic:spPr bwMode="auto">
                    <a:xfrm>
                      <a:off x="0" y="0"/>
                      <a:ext cx="4752347" cy="1268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B06" w:rsidRPr="00480B06" w:rsidSect="00FA049A"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53B6" w14:textId="77777777" w:rsidR="00EA57A4" w:rsidRDefault="00EA57A4">
      <w:pPr>
        <w:spacing w:line="240" w:lineRule="auto"/>
      </w:pPr>
      <w:r>
        <w:separator/>
      </w:r>
    </w:p>
    <w:p w14:paraId="310659C4" w14:textId="77777777" w:rsidR="00EA57A4" w:rsidRDefault="00EA57A4"/>
  </w:endnote>
  <w:endnote w:type="continuationSeparator" w:id="0">
    <w:p w14:paraId="4EFFB689" w14:textId="77777777" w:rsidR="00EA57A4" w:rsidRDefault="00EA57A4">
      <w:pPr>
        <w:spacing w:line="240" w:lineRule="auto"/>
      </w:pPr>
      <w:r>
        <w:continuationSeparator/>
      </w:r>
    </w:p>
    <w:p w14:paraId="430A7D10" w14:textId="77777777" w:rsidR="00EA57A4" w:rsidRDefault="00EA5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7545" w14:textId="77777777" w:rsidR="00EA57A4" w:rsidRDefault="00EA57A4">
      <w:pPr>
        <w:spacing w:line="240" w:lineRule="auto"/>
      </w:pPr>
      <w:r>
        <w:separator/>
      </w:r>
    </w:p>
    <w:p w14:paraId="4A7BC8AF" w14:textId="77777777" w:rsidR="00EA57A4" w:rsidRDefault="00EA57A4"/>
  </w:footnote>
  <w:footnote w:type="continuationSeparator" w:id="0">
    <w:p w14:paraId="5B0422A9" w14:textId="77777777" w:rsidR="00EA57A4" w:rsidRDefault="00EA57A4">
      <w:pPr>
        <w:spacing w:line="240" w:lineRule="auto"/>
      </w:pPr>
      <w:r>
        <w:continuationSeparator/>
      </w:r>
    </w:p>
    <w:p w14:paraId="48B29CAA" w14:textId="77777777" w:rsidR="00EA57A4" w:rsidRDefault="00EA57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9A"/>
    <w:rsid w:val="000D3F41"/>
    <w:rsid w:val="00253456"/>
    <w:rsid w:val="00355DCA"/>
    <w:rsid w:val="004739F9"/>
    <w:rsid w:val="00480B06"/>
    <w:rsid w:val="00551A02"/>
    <w:rsid w:val="005534FA"/>
    <w:rsid w:val="005D3A03"/>
    <w:rsid w:val="005D3F6C"/>
    <w:rsid w:val="00664569"/>
    <w:rsid w:val="00673E00"/>
    <w:rsid w:val="008002C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EA57A4"/>
    <w:rsid w:val="00F379B7"/>
    <w:rsid w:val="00F525FA"/>
    <w:rsid w:val="00FA049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FB91"/>
  <w15:chartTrackingRefBased/>
  <w15:docId w15:val="{B80DB811-B55D-4F8E-B397-792CB361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F9"/>
  </w:style>
  <w:style w:type="paragraph" w:styleId="Heading1">
    <w:name w:val="heading 1"/>
    <w:basedOn w:val="Normal"/>
    <w:next w:val="Normal"/>
    <w:link w:val="Heading1Char"/>
    <w:uiPriority w:val="9"/>
    <w:qFormat/>
    <w:rsid w:val="004739F9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9F9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9F9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9F9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39F9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F9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F9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uiPriority w:val="22"/>
    <w:qFormat/>
    <w:rsid w:val="004739F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rsid w:val="004739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39F9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39F9"/>
    <w:rPr>
      <w:caps/>
      <w:spacing w:val="15"/>
      <w:shd w:val="clear" w:color="auto" w:fill="F8F8F8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739F9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9F9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4739F9"/>
    <w:rPr>
      <w:caps/>
      <w:color w:val="6E6E6E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739F9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739F9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739F9"/>
    <w:rPr>
      <w:caps/>
      <w:color w:val="A5A5A5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9F9"/>
    <w:rPr>
      <w:b/>
      <w:bCs/>
      <w:color w:val="A5A5A5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F9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F9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F9"/>
    <w:rPr>
      <w:i/>
      <w:iCs/>
      <w:caps/>
      <w:spacing w:val="10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F9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F9"/>
    <w:rPr>
      <w:color w:val="DDDDDD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739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9F9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uiPriority w:val="21"/>
    <w:qFormat/>
    <w:rsid w:val="004739F9"/>
    <w:rPr>
      <w:b/>
      <w:bCs/>
      <w:caps/>
      <w:color w:val="6E6E6E" w:themeColor="accent1" w:themeShade="7F"/>
      <w:spacing w:val="10"/>
    </w:rPr>
  </w:style>
  <w:style w:type="character" w:styleId="IntenseReference">
    <w:name w:val="Intense Reference"/>
    <w:uiPriority w:val="32"/>
    <w:qFormat/>
    <w:rsid w:val="004739F9"/>
    <w:rPr>
      <w:b/>
      <w:bCs/>
      <w:i/>
      <w:iCs/>
      <w:caps/>
      <w:color w:val="DDDDD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9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FA049A"/>
  </w:style>
  <w:style w:type="paragraph" w:styleId="Subtitle">
    <w:name w:val="Subtitle"/>
    <w:basedOn w:val="Normal"/>
    <w:next w:val="Normal"/>
    <w:link w:val="SubtitleChar"/>
    <w:uiPriority w:val="11"/>
    <w:qFormat/>
    <w:rsid w:val="004739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39F9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4739F9"/>
    <w:rPr>
      <w:i/>
      <w:iCs/>
      <w:color w:val="6E6E6E" w:themeColor="accent1" w:themeShade="7F"/>
    </w:rPr>
  </w:style>
  <w:style w:type="character" w:styleId="SubtleReference">
    <w:name w:val="Subtle Reference"/>
    <w:uiPriority w:val="31"/>
    <w:qFormat/>
    <w:rsid w:val="004739F9"/>
    <w:rPr>
      <w:b/>
      <w:bCs/>
      <w:color w:val="DDDDDD" w:themeColor="accent1"/>
    </w:rPr>
  </w:style>
  <w:style w:type="character" w:styleId="BookTitle">
    <w:name w:val="Book Title"/>
    <w:uiPriority w:val="33"/>
    <w:qFormat/>
    <w:rsid w:val="004739F9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86200586-7605-4601-A869-6937D244A79C%7d\%7b6FD0F516-BBBC-4F0C-8F0F-D081D7A3EFD7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{6FD0F516-BBBC-4F0C-8F0F-D081D7A3EFD7}tf03982351_win32</Template>
  <TotalTime>954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                           Back Tracking Search CSP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                         genetic algorithms</dc:title>
  <dc:subject/>
  <dc:creator>Katie</dc:creator>
  <cp:keywords/>
  <dc:description/>
  <cp:lastModifiedBy>Katie Masry</cp:lastModifiedBy>
  <cp:revision>3</cp:revision>
  <dcterms:created xsi:type="dcterms:W3CDTF">2021-06-09T16:26:00Z</dcterms:created>
  <dcterms:modified xsi:type="dcterms:W3CDTF">2021-06-10T10:38:00Z</dcterms:modified>
</cp:coreProperties>
</file>